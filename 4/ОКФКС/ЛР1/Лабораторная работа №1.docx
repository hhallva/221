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3B83" w14:textId="77777777" w:rsidR="00757981" w:rsidRDefault="00757981" w:rsidP="00757981">
      <w:pPr>
        <w:pStyle w:val="10"/>
      </w:pPr>
      <w:bookmarkStart w:id="0" w:name="_Toc196233412"/>
      <w:r>
        <w:t>Лабораторная работа №1</w:t>
      </w:r>
      <w:r>
        <w:br/>
        <w:t>Оценка качества программного обеспечения</w:t>
      </w:r>
      <w:bookmarkEnd w:id="0"/>
    </w:p>
    <w:p w14:paraId="677BD67F" w14:textId="77777777" w:rsidR="00757981" w:rsidRDefault="00757981" w:rsidP="00757981">
      <w:pPr>
        <w:pStyle w:val="1"/>
        <w:numPr>
          <w:ilvl w:val="0"/>
          <w:numId w:val="1"/>
        </w:numPr>
      </w:pPr>
      <w:r>
        <w:t>Цель работы</w:t>
      </w:r>
    </w:p>
    <w:p w14:paraId="14E0B209" w14:textId="77777777" w:rsidR="00757981" w:rsidRDefault="00757981" w:rsidP="00757981">
      <w:pPr>
        <w:pStyle w:val="2"/>
        <w:numPr>
          <w:ilvl w:val="1"/>
          <w:numId w:val="1"/>
        </w:numPr>
      </w:pPr>
      <w:r>
        <w:t>Познакомиться с методами и инструментами оценки качества программного обеспечения;</w:t>
      </w:r>
    </w:p>
    <w:p w14:paraId="0B1ACC54" w14:textId="77777777" w:rsidR="00757981" w:rsidRDefault="00757981" w:rsidP="00757981">
      <w:pPr>
        <w:pStyle w:val="2"/>
        <w:numPr>
          <w:ilvl w:val="1"/>
          <w:numId w:val="1"/>
        </w:numPr>
      </w:pPr>
      <w:r>
        <w:t>Научиться применять основные метрики и критерии для оценки функциональности, производительности, безопасности и удобства использования программных продуктов.</w:t>
      </w:r>
    </w:p>
    <w:p w14:paraId="1E1D69D1" w14:textId="77777777" w:rsidR="00757981" w:rsidRDefault="00757981" w:rsidP="00757981">
      <w:pPr>
        <w:pStyle w:val="1"/>
        <w:numPr>
          <w:ilvl w:val="0"/>
          <w:numId w:val="1"/>
        </w:numPr>
      </w:pPr>
      <w:r>
        <w:t>Литература</w:t>
      </w:r>
    </w:p>
    <w:p w14:paraId="69712C59" w14:textId="77777777" w:rsidR="00757981" w:rsidRDefault="00757981" w:rsidP="00757981">
      <w:pPr>
        <w:pStyle w:val="2"/>
        <w:numPr>
          <w:ilvl w:val="1"/>
          <w:numId w:val="1"/>
        </w:numPr>
      </w:pPr>
      <w:r>
        <w:t xml:space="preserve">Зверева В. П., Сопровождение и обслуживание программного обеспечения компьютерных </w:t>
      </w:r>
      <w:proofErr w:type="gramStart"/>
      <w:r>
        <w:t>систем :</w:t>
      </w:r>
      <w:proofErr w:type="gramEnd"/>
      <w:r>
        <w:t xml:space="preserve"> учебник для студ. учреждений сред. проф. Образования / В. П. Зверева, А. В. Назаров. – </w:t>
      </w:r>
      <w:proofErr w:type="gramStart"/>
      <w:r>
        <w:t>М. :</w:t>
      </w:r>
      <w:proofErr w:type="gramEnd"/>
      <w:r>
        <w:t xml:space="preserve"> Издательский центр «Академия», 2021. – 256 с.</w:t>
      </w:r>
    </w:p>
    <w:p w14:paraId="35BF3FBA" w14:textId="77777777" w:rsidR="00757981" w:rsidRDefault="00757981" w:rsidP="00757981">
      <w:pPr>
        <w:pStyle w:val="1"/>
        <w:numPr>
          <w:ilvl w:val="0"/>
          <w:numId w:val="1"/>
        </w:numPr>
      </w:pPr>
      <w:r>
        <w:t>Подготовка к работе</w:t>
      </w:r>
    </w:p>
    <w:p w14:paraId="04FCA3E8" w14:textId="77777777" w:rsidR="00757981" w:rsidRDefault="00757981" w:rsidP="00757981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6B28ACE2" w14:textId="77777777" w:rsidR="00757981" w:rsidRDefault="00757981" w:rsidP="00757981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127D3D62" w14:textId="77777777" w:rsidR="00757981" w:rsidRDefault="00757981" w:rsidP="00757981">
      <w:pPr>
        <w:pStyle w:val="1"/>
        <w:numPr>
          <w:ilvl w:val="0"/>
          <w:numId w:val="1"/>
        </w:numPr>
      </w:pPr>
      <w:r>
        <w:t>Основное оборудование</w:t>
      </w:r>
    </w:p>
    <w:p w14:paraId="69A8A600" w14:textId="77777777" w:rsidR="00757981" w:rsidRDefault="00757981" w:rsidP="00757981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05F54032" w14:textId="77777777" w:rsidR="00757981" w:rsidRDefault="00757981" w:rsidP="00757981">
      <w:pPr>
        <w:pStyle w:val="1"/>
        <w:numPr>
          <w:ilvl w:val="0"/>
          <w:numId w:val="1"/>
        </w:numPr>
      </w:pPr>
      <w:r>
        <w:t>Задание</w:t>
      </w:r>
    </w:p>
    <w:p w14:paraId="2CAC6ABF" w14:textId="77777777" w:rsidR="00757981" w:rsidRDefault="00757981" w:rsidP="00757981">
      <w:pPr>
        <w:pStyle w:val="2"/>
        <w:numPr>
          <w:ilvl w:val="1"/>
          <w:numId w:val="1"/>
        </w:numPr>
      </w:pPr>
      <w:r>
        <w:t>Рассмотреть программный продукт, предоставленный преподавателем, по применимым внешним метрикам и характеристикам качества ПО;</w:t>
      </w:r>
    </w:p>
    <w:p w14:paraId="6D87FE25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надежности ПО, занести значения в таблицу (п.6.2);</w:t>
      </w:r>
    </w:p>
    <w:p w14:paraId="152DCCB4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функциональности ПО, занести значения в таблицу;</w:t>
      </w:r>
    </w:p>
    <w:p w14:paraId="1912C13A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мобильности ПО, занести значения в таблицу;</w:t>
      </w:r>
    </w:p>
    <w:p w14:paraId="7F8B8B82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удобства использования ПО, занести значения в таблицу;</w:t>
      </w:r>
    </w:p>
    <w:p w14:paraId="2773F855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эффективности ПО, занести значения в таблицу;</w:t>
      </w:r>
    </w:p>
    <w:p w14:paraId="270AA355" w14:textId="77777777" w:rsidR="00757981" w:rsidRDefault="00757981" w:rsidP="00757981">
      <w:pPr>
        <w:pStyle w:val="2"/>
        <w:numPr>
          <w:ilvl w:val="1"/>
          <w:numId w:val="1"/>
        </w:numPr>
      </w:pPr>
      <w:r>
        <w:t xml:space="preserve">Оценить характеристики и метрики </w:t>
      </w:r>
      <w:proofErr w:type="spellStart"/>
      <w:r>
        <w:t>сопровождаемости</w:t>
      </w:r>
      <w:proofErr w:type="spellEnd"/>
      <w:r>
        <w:t xml:space="preserve"> ПО, занести значения в таблицу;</w:t>
      </w:r>
    </w:p>
    <w:p w14:paraId="5E28AE2C" w14:textId="77777777" w:rsidR="00757981" w:rsidRDefault="00757981" w:rsidP="00757981">
      <w:pPr>
        <w:pStyle w:val="2"/>
        <w:numPr>
          <w:ilvl w:val="1"/>
          <w:numId w:val="1"/>
        </w:numPr>
      </w:pPr>
      <w:r>
        <w:t>Сделать вывод о качестве ПО в соответствии с оценками метрик;</w:t>
      </w:r>
    </w:p>
    <w:p w14:paraId="59AEB3F6" w14:textId="77777777" w:rsidR="00757981" w:rsidRDefault="00757981" w:rsidP="00757981">
      <w:pPr>
        <w:pStyle w:val="2"/>
        <w:numPr>
          <w:ilvl w:val="1"/>
          <w:numId w:val="1"/>
        </w:numPr>
      </w:pPr>
      <w:r>
        <w:t>Сравнить свою оценку качества ПО с оценками других студентов;</w:t>
      </w:r>
    </w:p>
    <w:p w14:paraId="1E3AC660" w14:textId="77777777" w:rsidR="00757981" w:rsidRDefault="00757981" w:rsidP="00757981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4FD91AD4" w14:textId="77777777" w:rsidR="00757981" w:rsidRDefault="00757981" w:rsidP="00757981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56E71B91" w14:textId="77777777" w:rsidR="00757981" w:rsidRDefault="00757981" w:rsidP="00757981">
      <w:pPr>
        <w:pStyle w:val="2"/>
        <w:numPr>
          <w:ilvl w:val="1"/>
          <w:numId w:val="1"/>
        </w:numPr>
      </w:pPr>
      <w:r>
        <w:t xml:space="preserve">Выполнить оценку качества ПО п. </w:t>
      </w:r>
      <w:proofErr w:type="gramStart"/>
      <w:r>
        <w:t>5.1-5.9</w:t>
      </w:r>
      <w:proofErr w:type="gramEnd"/>
      <w:r>
        <w:t>, занести значения в таблицу:</w:t>
      </w:r>
    </w:p>
    <w:p w14:paraId="7B1980BC" w14:textId="77777777" w:rsidR="00757981" w:rsidRDefault="00757981" w:rsidP="00757981">
      <w:pPr>
        <w:pStyle w:val="2"/>
        <w:numPr>
          <w:ilvl w:val="0"/>
          <w:numId w:val="0"/>
        </w:numPr>
        <w:ind w:left="567"/>
      </w:pPr>
    </w:p>
    <w:p w14:paraId="1C6C9E31" w14:textId="77777777" w:rsidR="00757981" w:rsidRDefault="00757981" w:rsidP="00757981">
      <w:pPr>
        <w:pStyle w:val="af0"/>
      </w:pPr>
      <w:r>
        <w:t>Таблица – Оценка метрик качества ПО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7981" w14:paraId="6C73F3B8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0DFD74E0" w14:textId="77777777" w:rsidR="00757981" w:rsidRPr="0028337C" w:rsidRDefault="00757981" w:rsidP="00D3152C">
            <w:pPr>
              <w:pStyle w:val="af0"/>
            </w:pPr>
            <w:r>
              <w:t>Характеристика</w:t>
            </w:r>
          </w:p>
        </w:tc>
        <w:tc>
          <w:tcPr>
            <w:tcW w:w="3115" w:type="dxa"/>
            <w:vAlign w:val="center"/>
          </w:tcPr>
          <w:p w14:paraId="4F797C42" w14:textId="77777777" w:rsidR="00757981" w:rsidRPr="0028337C" w:rsidRDefault="00757981" w:rsidP="00D3152C">
            <w:pPr>
              <w:pStyle w:val="af0"/>
            </w:pPr>
            <w:r>
              <w:t>Оценка</w:t>
            </w:r>
          </w:p>
        </w:tc>
        <w:tc>
          <w:tcPr>
            <w:tcW w:w="3115" w:type="dxa"/>
            <w:vAlign w:val="center"/>
          </w:tcPr>
          <w:p w14:paraId="02A0C360" w14:textId="77777777" w:rsidR="00757981" w:rsidRPr="0028337C" w:rsidRDefault="00757981" w:rsidP="00D3152C">
            <w:pPr>
              <w:pStyle w:val="af0"/>
            </w:pPr>
            <w:r>
              <w:t>Комментарий</w:t>
            </w:r>
          </w:p>
        </w:tc>
      </w:tr>
      <w:tr w:rsidR="00757981" w14:paraId="089C9A40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3759BC61" w14:textId="77777777" w:rsidR="00757981" w:rsidRPr="0028337C" w:rsidRDefault="00757981" w:rsidP="00D3152C">
            <w:pPr>
              <w:pStyle w:val="af0"/>
              <w:jc w:val="center"/>
            </w:pPr>
            <w:r>
              <w:t>Надежность</w:t>
            </w:r>
          </w:p>
        </w:tc>
      </w:tr>
      <w:tr w:rsidR="00757981" w14:paraId="4C894951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7AD647E3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0990C9FA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12A12EB3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11880677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49CE7C6C" w14:textId="77777777" w:rsidR="00757981" w:rsidRPr="0028337C" w:rsidRDefault="00757981" w:rsidP="00D3152C">
            <w:pPr>
              <w:pStyle w:val="af0"/>
              <w:jc w:val="center"/>
            </w:pPr>
            <w:r>
              <w:t>Функциональность</w:t>
            </w:r>
          </w:p>
        </w:tc>
      </w:tr>
      <w:tr w:rsidR="00757981" w14:paraId="18441B42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2A6CC4CB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29C6771D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3DD4656F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494D28FB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07D674D8" w14:textId="77777777" w:rsidR="00757981" w:rsidRPr="0028337C" w:rsidRDefault="00757981" w:rsidP="00D3152C">
            <w:pPr>
              <w:pStyle w:val="af0"/>
              <w:jc w:val="center"/>
            </w:pPr>
            <w:r>
              <w:t>Мобильность</w:t>
            </w:r>
          </w:p>
        </w:tc>
      </w:tr>
      <w:tr w:rsidR="00757981" w14:paraId="75A02C6E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302A0CF6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584002CC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2AB82640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41E6123C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1CD5673B" w14:textId="77777777" w:rsidR="00757981" w:rsidRPr="0028337C" w:rsidRDefault="00757981" w:rsidP="00D3152C">
            <w:pPr>
              <w:pStyle w:val="af0"/>
              <w:jc w:val="center"/>
            </w:pPr>
            <w:r>
              <w:t>Удобство использования</w:t>
            </w:r>
          </w:p>
        </w:tc>
      </w:tr>
      <w:tr w:rsidR="00757981" w14:paraId="4620D267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32564C6F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33BF007D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41827DCC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1DC61663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74348458" w14:textId="77777777" w:rsidR="00757981" w:rsidRPr="0028337C" w:rsidRDefault="00757981" w:rsidP="00D3152C">
            <w:pPr>
              <w:pStyle w:val="af0"/>
              <w:jc w:val="center"/>
            </w:pPr>
            <w:r>
              <w:t>Эффективность</w:t>
            </w:r>
          </w:p>
        </w:tc>
      </w:tr>
      <w:tr w:rsidR="00757981" w14:paraId="22D70EEE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53559587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1556336A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26FF150B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3DE87707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2F648253" w14:textId="77777777" w:rsidR="00757981" w:rsidRPr="0028337C" w:rsidRDefault="00757981" w:rsidP="00D3152C">
            <w:pPr>
              <w:pStyle w:val="af0"/>
              <w:jc w:val="center"/>
            </w:pPr>
            <w:proofErr w:type="spellStart"/>
            <w:r>
              <w:t>Сопровождаемость</w:t>
            </w:r>
            <w:proofErr w:type="spellEnd"/>
          </w:p>
        </w:tc>
      </w:tr>
      <w:tr w:rsidR="00757981" w14:paraId="0C51B83B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1A2B2F52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05C32639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2A9E0C7C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</w:tbl>
    <w:p w14:paraId="36157857" w14:textId="77777777" w:rsidR="00757981" w:rsidRDefault="00757981" w:rsidP="00757981">
      <w:pPr>
        <w:pStyle w:val="2"/>
        <w:numPr>
          <w:ilvl w:val="0"/>
          <w:numId w:val="0"/>
        </w:numPr>
        <w:ind w:left="567"/>
      </w:pPr>
    </w:p>
    <w:p w14:paraId="70B67154" w14:textId="77777777" w:rsidR="00757981" w:rsidRDefault="00757981" w:rsidP="00757981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2226878C" w14:textId="77777777" w:rsidR="00757981" w:rsidRDefault="00757981" w:rsidP="00757981">
      <w:pPr>
        <w:pStyle w:val="2"/>
        <w:numPr>
          <w:ilvl w:val="1"/>
          <w:numId w:val="1"/>
        </w:numPr>
      </w:pPr>
      <w:r>
        <w:t>Заполнить отчет п. 7.</w:t>
      </w:r>
    </w:p>
    <w:p w14:paraId="3B2ACC38" w14:textId="77777777" w:rsidR="00757981" w:rsidRDefault="00757981" w:rsidP="00757981">
      <w:pPr>
        <w:pStyle w:val="1"/>
        <w:numPr>
          <w:ilvl w:val="0"/>
          <w:numId w:val="1"/>
        </w:numPr>
      </w:pPr>
      <w:r>
        <w:t>Содержание отчета</w:t>
      </w:r>
    </w:p>
    <w:p w14:paraId="73E94952" w14:textId="77777777" w:rsidR="00757981" w:rsidRDefault="00757981" w:rsidP="00757981">
      <w:pPr>
        <w:pStyle w:val="2"/>
        <w:numPr>
          <w:ilvl w:val="1"/>
          <w:numId w:val="1"/>
        </w:numPr>
      </w:pPr>
      <w:r>
        <w:t>Титульный лист;</w:t>
      </w:r>
    </w:p>
    <w:p w14:paraId="57AECBD8" w14:textId="77777777" w:rsidR="00757981" w:rsidRDefault="00757981" w:rsidP="00757981">
      <w:pPr>
        <w:pStyle w:val="2"/>
        <w:numPr>
          <w:ilvl w:val="1"/>
          <w:numId w:val="1"/>
        </w:numPr>
      </w:pPr>
      <w:r>
        <w:t>Цель работы;</w:t>
      </w:r>
    </w:p>
    <w:p w14:paraId="67CEFD73" w14:textId="77777777" w:rsidR="00757981" w:rsidRDefault="00757981" w:rsidP="00757981">
      <w:pPr>
        <w:pStyle w:val="2"/>
        <w:numPr>
          <w:ilvl w:val="1"/>
          <w:numId w:val="1"/>
        </w:numPr>
      </w:pPr>
      <w:r>
        <w:t>Таблица оценки качества программного продукта п. 6.2;</w:t>
      </w:r>
    </w:p>
    <w:p w14:paraId="0ADE18C5" w14:textId="77777777" w:rsidR="00757981" w:rsidRDefault="00757981" w:rsidP="00757981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0568F7F0" w14:textId="77777777" w:rsidR="00757981" w:rsidRDefault="00757981" w:rsidP="00757981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3EB1FB74" w14:textId="77777777" w:rsidR="00757981" w:rsidRDefault="00757981" w:rsidP="00757981">
      <w:pPr>
        <w:pStyle w:val="1"/>
        <w:numPr>
          <w:ilvl w:val="0"/>
          <w:numId w:val="1"/>
        </w:numPr>
      </w:pPr>
      <w:r>
        <w:t>Контрольные вопросы</w:t>
      </w:r>
    </w:p>
    <w:p w14:paraId="4D085B78" w14:textId="77777777" w:rsidR="00757981" w:rsidRDefault="00757981" w:rsidP="00757981">
      <w:pPr>
        <w:pStyle w:val="2"/>
        <w:numPr>
          <w:ilvl w:val="1"/>
          <w:numId w:val="1"/>
        </w:numPr>
      </w:pPr>
      <w:r>
        <w:t xml:space="preserve">Какие характеристики качества ПО рассматриваются в ГОСТ ИСО/МЭК </w:t>
      </w:r>
      <w:proofErr w:type="gramStart"/>
      <w:r>
        <w:t>9126-01</w:t>
      </w:r>
      <w:proofErr w:type="gramEnd"/>
      <w:r>
        <w:t>?</w:t>
      </w:r>
    </w:p>
    <w:p w14:paraId="54A9EBA0" w14:textId="77777777" w:rsidR="00757981" w:rsidRDefault="00757981" w:rsidP="00757981">
      <w:pPr>
        <w:pStyle w:val="2"/>
        <w:numPr>
          <w:ilvl w:val="1"/>
          <w:numId w:val="1"/>
        </w:numPr>
      </w:pPr>
      <w:r>
        <w:t>Какие методы используются для оценки удобства использования программного обеспечения?</w:t>
      </w:r>
    </w:p>
    <w:p w14:paraId="15C13B95" w14:textId="77777777" w:rsidR="00757981" w:rsidRDefault="00757981" w:rsidP="00757981">
      <w:pPr>
        <w:pStyle w:val="1"/>
        <w:numPr>
          <w:ilvl w:val="0"/>
          <w:numId w:val="1"/>
        </w:numPr>
      </w:pPr>
      <w:r>
        <w:t>Приложение</w:t>
      </w:r>
    </w:p>
    <w:p w14:paraId="70107D3B" w14:textId="77777777" w:rsidR="00757981" w:rsidRPr="00CE421D" w:rsidRDefault="00757981" w:rsidP="00757981">
      <w:pPr>
        <w:pStyle w:val="af0"/>
        <w:ind w:firstLine="567"/>
        <w:rPr>
          <w:b/>
          <w:bCs w:val="0"/>
        </w:rPr>
      </w:pPr>
      <w:r w:rsidRPr="00CE421D">
        <w:rPr>
          <w:b/>
          <w:bCs w:val="0"/>
        </w:rPr>
        <w:t>Примеры основных характеристик:</w:t>
      </w:r>
    </w:p>
    <w:p w14:paraId="43A139BE" w14:textId="77777777" w:rsidR="00757981" w:rsidRDefault="00757981" w:rsidP="00757981">
      <w:r>
        <w:t>Для функциональности: корректность, соответствие требованиям, взаимосвязь компонентов.</w:t>
      </w:r>
    </w:p>
    <w:p w14:paraId="1B310ADD" w14:textId="77777777" w:rsidR="00757981" w:rsidRDefault="00757981" w:rsidP="00757981">
      <w:r>
        <w:t xml:space="preserve">Для надежности: устойчивость к сбоям, </w:t>
      </w:r>
      <w:proofErr w:type="spellStart"/>
      <w:r>
        <w:t>восстановимость</w:t>
      </w:r>
      <w:proofErr w:type="spellEnd"/>
      <w:r>
        <w:t>, время простоя.</w:t>
      </w:r>
    </w:p>
    <w:p w14:paraId="437A75C9" w14:textId="77777777" w:rsidR="00757981" w:rsidRDefault="00757981" w:rsidP="00757981">
      <w:r>
        <w:t>Для удобства использования: интуитивность интерфейса, обучаемость, удовлетворенность пользователя.</w:t>
      </w:r>
    </w:p>
    <w:p w14:paraId="4C056E05" w14:textId="77777777" w:rsidR="00757981" w:rsidRDefault="00757981" w:rsidP="00757981">
      <w:r>
        <w:t>Для эффективности: время отклика, объем используемой памяти, пропускная способность.</w:t>
      </w:r>
    </w:p>
    <w:p w14:paraId="075A9308" w14:textId="77777777" w:rsidR="00757981" w:rsidRDefault="00757981" w:rsidP="00757981">
      <w:r>
        <w:lastRenderedPageBreak/>
        <w:t xml:space="preserve">Для мобильности: переносимость кода, </w:t>
      </w:r>
      <w:proofErr w:type="spellStart"/>
      <w:r>
        <w:t>конфигурируемость</w:t>
      </w:r>
      <w:proofErr w:type="spellEnd"/>
      <w:r>
        <w:t>, модульность.</w:t>
      </w:r>
    </w:p>
    <w:p w14:paraId="38C74BE2" w14:textId="77777777" w:rsidR="00757981" w:rsidRDefault="00757981" w:rsidP="00757981">
      <w:r>
        <w:t xml:space="preserve">Для </w:t>
      </w:r>
      <w:proofErr w:type="spellStart"/>
      <w:r>
        <w:t>сопровождаемости</w:t>
      </w:r>
      <w:proofErr w:type="spellEnd"/>
      <w:r>
        <w:t>: модифицируемость, тестируемость, простота документирования.</w:t>
      </w:r>
    </w:p>
    <w:p w14:paraId="50B6FCDC" w14:textId="77777777" w:rsidR="00757981" w:rsidRDefault="00757981" w:rsidP="00757981"/>
    <w:p w14:paraId="170F6302" w14:textId="77777777" w:rsidR="00757981" w:rsidRPr="00CE421D" w:rsidRDefault="00757981" w:rsidP="00757981">
      <w:pPr>
        <w:rPr>
          <w:b/>
          <w:bCs w:val="0"/>
        </w:rPr>
      </w:pPr>
      <w:r w:rsidRPr="00CE421D">
        <w:rPr>
          <w:b/>
          <w:bCs w:val="0"/>
        </w:rPr>
        <w:t>Основные метрики качества:</w:t>
      </w:r>
    </w:p>
    <w:p w14:paraId="44560A75" w14:textId="77777777" w:rsidR="00757981" w:rsidRDefault="00757981" w:rsidP="00757981">
      <w:r>
        <w:t>Метрики функциональности: количество пройденных тестов, количество найденных ошибок.</w:t>
      </w:r>
    </w:p>
    <w:p w14:paraId="33DC1654" w14:textId="77777777" w:rsidR="00757981" w:rsidRDefault="00757981" w:rsidP="00757981">
      <w:r>
        <w:t>Метрики надежности: среднее время наработки на отказ (MTTF), среднее время восстановления (MTTR).</w:t>
      </w:r>
    </w:p>
    <w:p w14:paraId="1D51569B" w14:textId="77777777" w:rsidR="00757981" w:rsidRDefault="00757981" w:rsidP="00757981">
      <w:r>
        <w:t>Метрики удобства использования: время обучения пользователя, количество шагов для выполнения задачи.</w:t>
      </w:r>
    </w:p>
    <w:p w14:paraId="547433BA" w14:textId="77777777" w:rsidR="00757981" w:rsidRDefault="00757981" w:rsidP="00757981">
      <w:r>
        <w:t>Метрики эффективности: среднее время отклика, максимальная пропускная способность.</w:t>
      </w:r>
    </w:p>
    <w:p w14:paraId="08F141FD" w14:textId="77777777" w:rsidR="00757981" w:rsidRDefault="00757981" w:rsidP="00757981">
      <w:r>
        <w:t>Метрики мобильности: количество изменений в коде при переносе, время адаптации к новой среде.</w:t>
      </w:r>
    </w:p>
    <w:p w14:paraId="2A7D2B1A" w14:textId="77777777" w:rsidR="00757981" w:rsidRDefault="00757981" w:rsidP="00757981">
      <w:r>
        <w:t xml:space="preserve">Метрики </w:t>
      </w:r>
      <w:proofErr w:type="spellStart"/>
      <w:r>
        <w:t>сопровождаемости</w:t>
      </w:r>
      <w:proofErr w:type="spellEnd"/>
      <w:r>
        <w:t>: количество строк кода на одну исправленную ошибку, время на выполнение изменений.</w:t>
      </w:r>
    </w:p>
    <w:p w14:paraId="1EEB5406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81"/>
    <w:rsid w:val="00055311"/>
    <w:rsid w:val="00070FAF"/>
    <w:rsid w:val="00156590"/>
    <w:rsid w:val="0018259A"/>
    <w:rsid w:val="001974B9"/>
    <w:rsid w:val="001E32F3"/>
    <w:rsid w:val="00261B0A"/>
    <w:rsid w:val="00271E47"/>
    <w:rsid w:val="003E2CFB"/>
    <w:rsid w:val="004A368A"/>
    <w:rsid w:val="00693BA2"/>
    <w:rsid w:val="006E2B52"/>
    <w:rsid w:val="00757981"/>
    <w:rsid w:val="00814C20"/>
    <w:rsid w:val="008823E4"/>
    <w:rsid w:val="00925158"/>
    <w:rsid w:val="00A7632F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30A44D"/>
  <w15:chartTrackingRefBased/>
  <w15:docId w15:val="{4BE056A4-BD29-48AF-8E86-85254F5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981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7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757981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</TotalTime>
  <Pages>3</Pages>
  <Words>434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2025-09-07T19:11:00Z</dcterms:created>
  <dcterms:modified xsi:type="dcterms:W3CDTF">2025-09-07T19:12:00Z</dcterms:modified>
</cp:coreProperties>
</file>