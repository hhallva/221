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75315" w14:textId="77777777" w:rsidR="00D301C8" w:rsidRDefault="00D301C8" w:rsidP="00D301C8">
      <w:pPr>
        <w:pStyle w:val="10"/>
      </w:pPr>
      <w:bookmarkStart w:id="0" w:name="_Toc196233413"/>
      <w:r>
        <w:t>Лабораторная работа №2</w:t>
      </w:r>
      <w:r>
        <w:br/>
        <w:t>Исследование уязвимостей ПО и методов их устранения</w:t>
      </w:r>
      <w:bookmarkEnd w:id="0"/>
    </w:p>
    <w:p w14:paraId="5AAB14C9" w14:textId="77777777" w:rsidR="00D301C8" w:rsidRDefault="00D301C8" w:rsidP="00D301C8">
      <w:pPr>
        <w:pStyle w:val="1"/>
        <w:numPr>
          <w:ilvl w:val="0"/>
          <w:numId w:val="7"/>
        </w:numPr>
      </w:pPr>
      <w:r>
        <w:t>Цель работы</w:t>
      </w:r>
    </w:p>
    <w:p w14:paraId="704939C9" w14:textId="77777777" w:rsidR="00D301C8" w:rsidRDefault="00D301C8" w:rsidP="00D301C8">
      <w:pPr>
        <w:pStyle w:val="2"/>
        <w:numPr>
          <w:ilvl w:val="1"/>
          <w:numId w:val="1"/>
        </w:numPr>
      </w:pPr>
      <w:r>
        <w:t>Изучить основные угрозы безопасности веб-приложений, такие как SQL-инъекции, XSS-инъекции, а также методы защиты от них;</w:t>
      </w:r>
    </w:p>
    <w:p w14:paraId="443ABAE5" w14:textId="77777777" w:rsidR="00D301C8" w:rsidRDefault="00D301C8" w:rsidP="00D301C8">
      <w:pPr>
        <w:pStyle w:val="2"/>
        <w:numPr>
          <w:ilvl w:val="1"/>
          <w:numId w:val="1"/>
        </w:numPr>
      </w:pPr>
      <w:r>
        <w:t>Научиться применять защитные меры в разработке безопасных веб-приложений.</w:t>
      </w:r>
    </w:p>
    <w:p w14:paraId="1C20CC2B" w14:textId="77777777" w:rsidR="00D301C8" w:rsidRDefault="00D301C8" w:rsidP="00D301C8">
      <w:pPr>
        <w:pStyle w:val="1"/>
        <w:numPr>
          <w:ilvl w:val="0"/>
          <w:numId w:val="1"/>
        </w:numPr>
      </w:pPr>
      <w:r>
        <w:t>Литература</w:t>
      </w:r>
    </w:p>
    <w:p w14:paraId="31455375" w14:textId="77777777" w:rsidR="00D301C8" w:rsidRDefault="00D301C8" w:rsidP="00D301C8">
      <w:pPr>
        <w:pStyle w:val="2"/>
        <w:numPr>
          <w:ilvl w:val="1"/>
          <w:numId w:val="1"/>
        </w:numPr>
      </w:pPr>
      <w: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4B9F6E12" w14:textId="77777777" w:rsidR="00D301C8" w:rsidRDefault="00D301C8" w:rsidP="00D301C8">
      <w:pPr>
        <w:pStyle w:val="1"/>
        <w:numPr>
          <w:ilvl w:val="0"/>
          <w:numId w:val="1"/>
        </w:numPr>
      </w:pPr>
      <w:r>
        <w:t>Подготовка к работе</w:t>
      </w:r>
    </w:p>
    <w:p w14:paraId="3E4E75B7" w14:textId="77777777" w:rsidR="00D301C8" w:rsidRDefault="00D301C8" w:rsidP="00D301C8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6306CAC4" w14:textId="77777777" w:rsidR="00D301C8" w:rsidRDefault="00D301C8" w:rsidP="00D301C8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169DA084" w14:textId="77777777" w:rsidR="00D301C8" w:rsidRDefault="00D301C8" w:rsidP="00D301C8">
      <w:pPr>
        <w:pStyle w:val="1"/>
        <w:numPr>
          <w:ilvl w:val="0"/>
          <w:numId w:val="1"/>
        </w:numPr>
      </w:pPr>
      <w:r>
        <w:t>Основное оборудование</w:t>
      </w:r>
    </w:p>
    <w:p w14:paraId="38239D3A" w14:textId="77777777" w:rsidR="00D301C8" w:rsidRDefault="00D301C8" w:rsidP="00D301C8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49539987" w14:textId="77777777" w:rsidR="00D301C8" w:rsidRDefault="00D301C8" w:rsidP="00D301C8">
      <w:pPr>
        <w:pStyle w:val="1"/>
        <w:numPr>
          <w:ilvl w:val="0"/>
          <w:numId w:val="1"/>
        </w:numPr>
      </w:pPr>
      <w:r>
        <w:t>Задание</w:t>
      </w:r>
    </w:p>
    <w:p w14:paraId="2735B99E" w14:textId="77777777" w:rsidR="00D301C8" w:rsidRDefault="00D301C8" w:rsidP="00D301C8">
      <w:pPr>
        <w:pStyle w:val="2"/>
        <w:numPr>
          <w:ilvl w:val="1"/>
          <w:numId w:val="1"/>
        </w:numPr>
      </w:pPr>
      <w:r>
        <w:t>Используя приложение п. 9, реализовать и запустить приложение, подверженное уязвимостям;</w:t>
      </w:r>
    </w:p>
    <w:p w14:paraId="531EB99D" w14:textId="78A12EBF" w:rsidR="00D301C8" w:rsidRDefault="00D301C8" w:rsidP="00D301C8">
      <w:pPr>
        <w:pStyle w:val="2"/>
        <w:numPr>
          <w:ilvl w:val="1"/>
          <w:numId w:val="1"/>
        </w:numPr>
      </w:pPr>
      <w:r>
        <w:t>Протестировать SQL-инъекции</w:t>
      </w:r>
      <w:r w:rsidR="006A4362">
        <w:t>, выполнить авторизацию без учетных данных</w:t>
      </w:r>
      <w:r w:rsidR="00CE1B2D">
        <w:t>,</w:t>
      </w:r>
      <w:r w:rsidR="00C008AD">
        <w:t xml:space="preserve"> а также</w:t>
      </w:r>
      <w:r w:rsidR="00CE1B2D">
        <w:t xml:space="preserve"> при помощи объединения таблиц комментариев и пользователей вывести </w:t>
      </w:r>
      <w:r w:rsidR="00602488">
        <w:t>на странице комментариев учетные данные пользователей</w:t>
      </w:r>
      <w:r w:rsidR="00535C3C">
        <w:t>.</w:t>
      </w:r>
    </w:p>
    <w:p w14:paraId="5CC3A65B" w14:textId="186C2802" w:rsidR="00D301C8" w:rsidRDefault="00D301C8" w:rsidP="00D301C8">
      <w:pPr>
        <w:pStyle w:val="2"/>
        <w:numPr>
          <w:ilvl w:val="1"/>
          <w:numId w:val="1"/>
        </w:numPr>
      </w:pPr>
      <w:r>
        <w:t>Протестировать XSS-инъекции</w:t>
      </w:r>
      <w:r w:rsidR="00063794" w:rsidRPr="00063794">
        <w:t xml:space="preserve">, </w:t>
      </w:r>
      <w:r w:rsidR="00063794">
        <w:t xml:space="preserve">выполнить инъекцию кода </w:t>
      </w:r>
      <w:r w:rsidR="00365215">
        <w:t>заменяющего гиперссылку пункта меню «Главная» на другую произвольную страницу</w:t>
      </w:r>
      <w:r w:rsidR="00535C3C">
        <w:t>.</w:t>
      </w:r>
    </w:p>
    <w:p w14:paraId="58D1E798" w14:textId="411ADC42" w:rsidR="00D301C8" w:rsidRDefault="00D301C8" w:rsidP="00D301C8">
      <w:pPr>
        <w:pStyle w:val="2"/>
        <w:numPr>
          <w:ilvl w:val="1"/>
          <w:numId w:val="1"/>
        </w:numPr>
      </w:pPr>
      <w:r>
        <w:t>Протестировать уязвимости авторизации,</w:t>
      </w:r>
      <w:r w:rsidR="006A4362" w:rsidRPr="006A4362">
        <w:t xml:space="preserve"> </w:t>
      </w:r>
      <w:r w:rsidR="006A4362">
        <w:t xml:space="preserve">изменить </w:t>
      </w:r>
      <w:r w:rsidR="002637A9">
        <w:t>почту</w:t>
      </w:r>
      <w:r w:rsidR="006A4362">
        <w:t xml:space="preserve"> другого пользователя</w:t>
      </w:r>
      <w:r w:rsidR="00993363">
        <w:t xml:space="preserve">, опубликовать </w:t>
      </w:r>
      <w:r w:rsidR="00556CB4">
        <w:t>комментарий от имени несуществующего пользователя</w:t>
      </w:r>
      <w:r w:rsidR="00535C3C">
        <w:t>.</w:t>
      </w:r>
    </w:p>
    <w:p w14:paraId="65C31255" w14:textId="732D602A" w:rsidR="00740495" w:rsidRDefault="00B70A37" w:rsidP="00D301C8">
      <w:pPr>
        <w:pStyle w:val="2"/>
        <w:numPr>
          <w:ilvl w:val="1"/>
          <w:numId w:val="1"/>
        </w:numPr>
      </w:pPr>
      <w:r>
        <w:t>Исправить код с уязвимостями используя рекомендации из приложения п.</w:t>
      </w:r>
      <w:r w:rsidR="00993363">
        <w:t>9.2</w:t>
      </w:r>
    </w:p>
    <w:p w14:paraId="07AE99B3" w14:textId="77777777" w:rsidR="00D301C8" w:rsidRDefault="00D301C8" w:rsidP="00D301C8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504B1595" w14:textId="77777777" w:rsidR="00D301C8" w:rsidRDefault="00D301C8" w:rsidP="00D301C8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6B87DFC0" w14:textId="77777777" w:rsidR="00D301C8" w:rsidRDefault="00D301C8" w:rsidP="00D301C8">
      <w:pPr>
        <w:pStyle w:val="2"/>
        <w:numPr>
          <w:ilvl w:val="1"/>
          <w:numId w:val="1"/>
        </w:numPr>
      </w:pPr>
      <w:r>
        <w:t>Исследовать уязвимости веб-приложений ПО п. 5.1-5.4;</w:t>
      </w:r>
    </w:p>
    <w:p w14:paraId="569FB4CC" w14:textId="77777777" w:rsidR="00D301C8" w:rsidRDefault="00D301C8" w:rsidP="00D301C8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47E7CD40" w14:textId="77777777" w:rsidR="00D301C8" w:rsidRDefault="00D301C8" w:rsidP="00D301C8">
      <w:pPr>
        <w:pStyle w:val="2"/>
        <w:numPr>
          <w:ilvl w:val="1"/>
          <w:numId w:val="1"/>
        </w:numPr>
      </w:pPr>
      <w:r>
        <w:t>Заполнить отчет п. 7.</w:t>
      </w:r>
    </w:p>
    <w:p w14:paraId="22B9F39B" w14:textId="77777777" w:rsidR="00D301C8" w:rsidRDefault="00D301C8" w:rsidP="00D301C8">
      <w:pPr>
        <w:pStyle w:val="1"/>
        <w:numPr>
          <w:ilvl w:val="0"/>
          <w:numId w:val="1"/>
        </w:numPr>
      </w:pPr>
      <w:r>
        <w:lastRenderedPageBreak/>
        <w:t>Содержание отчета</w:t>
      </w:r>
    </w:p>
    <w:p w14:paraId="52C3559A" w14:textId="77777777" w:rsidR="00D301C8" w:rsidRDefault="00D301C8" w:rsidP="00D301C8">
      <w:pPr>
        <w:pStyle w:val="2"/>
        <w:numPr>
          <w:ilvl w:val="1"/>
          <w:numId w:val="1"/>
        </w:numPr>
      </w:pPr>
      <w:r>
        <w:t>Титульный лист;</w:t>
      </w:r>
    </w:p>
    <w:p w14:paraId="2AB7DC0C" w14:textId="77777777" w:rsidR="00D301C8" w:rsidRDefault="00D301C8" w:rsidP="00D301C8">
      <w:pPr>
        <w:pStyle w:val="2"/>
        <w:numPr>
          <w:ilvl w:val="1"/>
          <w:numId w:val="1"/>
        </w:numPr>
      </w:pPr>
      <w:r>
        <w:t>Цель работы;</w:t>
      </w:r>
    </w:p>
    <w:p w14:paraId="6A818FCC" w14:textId="77777777" w:rsidR="00D301C8" w:rsidRDefault="00D301C8" w:rsidP="00D301C8">
      <w:pPr>
        <w:pStyle w:val="2"/>
        <w:numPr>
          <w:ilvl w:val="1"/>
          <w:numId w:val="1"/>
        </w:numPr>
      </w:pPr>
      <w:r>
        <w:t>Код исправленных модулей п. 5.3;</w:t>
      </w:r>
    </w:p>
    <w:p w14:paraId="07768457" w14:textId="77777777" w:rsidR="00D301C8" w:rsidRDefault="00D301C8" w:rsidP="00D301C8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68BFC16A" w14:textId="77777777" w:rsidR="00D301C8" w:rsidRDefault="00D301C8" w:rsidP="00D301C8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1F6BE81C" w14:textId="77777777" w:rsidR="00D301C8" w:rsidRDefault="00D301C8" w:rsidP="00D301C8">
      <w:pPr>
        <w:pStyle w:val="1"/>
        <w:numPr>
          <w:ilvl w:val="0"/>
          <w:numId w:val="1"/>
        </w:numPr>
      </w:pPr>
      <w:r>
        <w:t>Контрольные вопросы</w:t>
      </w:r>
    </w:p>
    <w:p w14:paraId="09B44388" w14:textId="77777777" w:rsidR="00D301C8" w:rsidRDefault="00D301C8" w:rsidP="00D301C8">
      <w:pPr>
        <w:pStyle w:val="2"/>
        <w:numPr>
          <w:ilvl w:val="1"/>
          <w:numId w:val="1"/>
        </w:numPr>
      </w:pPr>
      <w:r>
        <w:t>Какие методы используются для защиты от sql-инъекций?</w:t>
      </w:r>
    </w:p>
    <w:p w14:paraId="638F6536" w14:textId="77777777" w:rsidR="00D301C8" w:rsidRDefault="00D301C8" w:rsidP="00D301C8">
      <w:pPr>
        <w:pStyle w:val="2"/>
        <w:numPr>
          <w:ilvl w:val="1"/>
          <w:numId w:val="1"/>
        </w:numPr>
      </w:pPr>
      <w:r>
        <w:t>Какие методы используются для защиты от xss-инъекций?</w:t>
      </w:r>
    </w:p>
    <w:p w14:paraId="0F2ABA49" w14:textId="77777777" w:rsidR="00D301C8" w:rsidRDefault="00D301C8" w:rsidP="00D301C8">
      <w:pPr>
        <w:pStyle w:val="1"/>
        <w:numPr>
          <w:ilvl w:val="0"/>
          <w:numId w:val="1"/>
        </w:numPr>
      </w:pPr>
      <w:r>
        <w:t>Приложение</w:t>
      </w:r>
    </w:p>
    <w:p w14:paraId="75394B0C" w14:textId="77777777" w:rsidR="00D301C8" w:rsidRDefault="00D301C8" w:rsidP="00D301C8">
      <w:pPr>
        <w:pStyle w:val="2"/>
        <w:numPr>
          <w:ilvl w:val="1"/>
          <w:numId w:val="1"/>
        </w:numPr>
      </w:pPr>
      <w:r>
        <w:t>Настройка базы данных</w:t>
      </w:r>
    </w:p>
    <w:p w14:paraId="320104F8" w14:textId="77777777" w:rsidR="00D301C8" w:rsidRPr="00DC1DD2" w:rsidRDefault="00D301C8" w:rsidP="00D301C8">
      <w:r>
        <w:t>Для начала создадим базу данных и таблицы, необходимые для работы приложения.</w:t>
      </w:r>
    </w:p>
    <w:p w14:paraId="6C287070" w14:textId="77777777" w:rsidR="00D301C8" w:rsidRDefault="00D301C8" w:rsidP="00D301C8">
      <w:pPr>
        <w:pStyle w:val="ad"/>
      </w:pPr>
      <w:r>
        <w:t>CREATE DATABASE lab_security;</w:t>
      </w:r>
    </w:p>
    <w:p w14:paraId="666E6A6D" w14:textId="77777777" w:rsidR="00D301C8" w:rsidRDefault="00D301C8" w:rsidP="00D301C8">
      <w:pPr>
        <w:pStyle w:val="ad"/>
      </w:pPr>
    </w:p>
    <w:p w14:paraId="34F5CD9C" w14:textId="77777777" w:rsidR="00D301C8" w:rsidRDefault="00D301C8" w:rsidP="00D301C8">
      <w:pPr>
        <w:pStyle w:val="ad"/>
      </w:pPr>
      <w:r>
        <w:t>USE lab_security;</w:t>
      </w:r>
    </w:p>
    <w:p w14:paraId="54DDB6BB" w14:textId="77777777" w:rsidR="00D301C8" w:rsidRDefault="00D301C8" w:rsidP="00D301C8">
      <w:pPr>
        <w:pStyle w:val="ad"/>
      </w:pPr>
    </w:p>
    <w:p w14:paraId="58B814B3" w14:textId="77777777" w:rsidR="00D301C8" w:rsidRDefault="00D301C8" w:rsidP="00D301C8">
      <w:pPr>
        <w:pStyle w:val="ad"/>
      </w:pPr>
      <w:r>
        <w:t>CREATE TABLE users (</w:t>
      </w:r>
    </w:p>
    <w:p w14:paraId="28FEFF08" w14:textId="77777777" w:rsidR="00D301C8" w:rsidRPr="0028337C" w:rsidRDefault="00D301C8" w:rsidP="00D301C8">
      <w:pPr>
        <w:pStyle w:val="ad"/>
      </w:pPr>
      <w:r w:rsidRPr="0028337C">
        <w:t xml:space="preserve">    id INT AUTO_INCREMENT PRIMARY KEY,</w:t>
      </w:r>
    </w:p>
    <w:p w14:paraId="598A8DE0" w14:textId="77777777" w:rsidR="00D301C8" w:rsidRDefault="00D301C8" w:rsidP="00D301C8">
      <w:pPr>
        <w:pStyle w:val="ad"/>
      </w:pPr>
      <w:r w:rsidRPr="0028337C">
        <w:t xml:space="preserve">    </w:t>
      </w:r>
      <w:r>
        <w:t>username VARCHAR(255) NOT NULL,</w:t>
      </w:r>
    </w:p>
    <w:p w14:paraId="3371BE84" w14:textId="77777777" w:rsidR="00D301C8" w:rsidRDefault="00D301C8" w:rsidP="00D301C8">
      <w:pPr>
        <w:pStyle w:val="ad"/>
      </w:pPr>
      <w:r>
        <w:t xml:space="preserve">    password VARCHAR(255) NOT NULL,</w:t>
      </w:r>
    </w:p>
    <w:p w14:paraId="2DA69643" w14:textId="77777777" w:rsidR="00D301C8" w:rsidRDefault="00D301C8" w:rsidP="00D301C8">
      <w:pPr>
        <w:pStyle w:val="ad"/>
      </w:pPr>
      <w:r>
        <w:t xml:space="preserve">    email VARCHAR(255) NOT NULL</w:t>
      </w:r>
    </w:p>
    <w:p w14:paraId="6ADF46AE" w14:textId="77777777" w:rsidR="00D301C8" w:rsidRDefault="00D301C8" w:rsidP="00D301C8">
      <w:pPr>
        <w:pStyle w:val="ad"/>
      </w:pPr>
      <w:r>
        <w:t>);</w:t>
      </w:r>
    </w:p>
    <w:p w14:paraId="12A75FD9" w14:textId="77777777" w:rsidR="00D301C8" w:rsidRDefault="00D301C8" w:rsidP="00D301C8">
      <w:pPr>
        <w:pStyle w:val="ad"/>
      </w:pPr>
    </w:p>
    <w:p w14:paraId="3A14CB31" w14:textId="77777777" w:rsidR="00D301C8" w:rsidRDefault="00D301C8" w:rsidP="00D301C8">
      <w:pPr>
        <w:pStyle w:val="ad"/>
      </w:pPr>
      <w:r>
        <w:t>CREATE TABLE comments (</w:t>
      </w:r>
    </w:p>
    <w:p w14:paraId="4AC3FBF4" w14:textId="77777777" w:rsidR="00D301C8" w:rsidRPr="0028337C" w:rsidRDefault="00D301C8" w:rsidP="00D301C8">
      <w:pPr>
        <w:pStyle w:val="ad"/>
      </w:pPr>
      <w:r w:rsidRPr="0028337C">
        <w:t xml:space="preserve">    id INT AUTO_INCREMENT PRIMARY KEY,</w:t>
      </w:r>
    </w:p>
    <w:p w14:paraId="5BA5A1B8" w14:textId="77777777" w:rsidR="00D301C8" w:rsidRDefault="00D301C8" w:rsidP="00D301C8">
      <w:pPr>
        <w:pStyle w:val="ad"/>
      </w:pPr>
      <w:r w:rsidRPr="0028337C">
        <w:t xml:space="preserve">    </w:t>
      </w:r>
      <w:r>
        <w:t>username VARCHAR(255) NOT NULL,</w:t>
      </w:r>
    </w:p>
    <w:p w14:paraId="7C3A0720" w14:textId="77777777" w:rsidR="00D301C8" w:rsidRDefault="00D301C8" w:rsidP="00D301C8">
      <w:pPr>
        <w:pStyle w:val="ad"/>
      </w:pPr>
      <w:r>
        <w:t xml:space="preserve">    comment TEXT NOT NULL</w:t>
      </w:r>
    </w:p>
    <w:p w14:paraId="59305D6B" w14:textId="77777777" w:rsidR="00D301C8" w:rsidRDefault="00D301C8" w:rsidP="00D301C8">
      <w:pPr>
        <w:pStyle w:val="ad"/>
      </w:pPr>
      <w:r>
        <w:t>);</w:t>
      </w:r>
    </w:p>
    <w:p w14:paraId="2F7CC962" w14:textId="77777777" w:rsidR="00D301C8" w:rsidRDefault="00D301C8" w:rsidP="00D301C8">
      <w:pPr>
        <w:pStyle w:val="ad"/>
      </w:pPr>
    </w:p>
    <w:p w14:paraId="61468393" w14:textId="77777777" w:rsidR="00D301C8" w:rsidRDefault="00D301C8" w:rsidP="00D301C8">
      <w:pPr>
        <w:pStyle w:val="ad"/>
      </w:pPr>
      <w:r>
        <w:t>-- Добавляем пользователя для тестирования</w:t>
      </w:r>
    </w:p>
    <w:p w14:paraId="69328979" w14:textId="77777777" w:rsidR="00D301C8" w:rsidRPr="00BB6C4A" w:rsidRDefault="00D301C8" w:rsidP="00D301C8">
      <w:pPr>
        <w:pStyle w:val="ad"/>
      </w:pPr>
      <w:r w:rsidRPr="0028337C">
        <w:t>INSERT INTO users (username, password, email) VALUES ('admin', 'password', 'example@mail.ru');</w:t>
      </w:r>
    </w:p>
    <w:p w14:paraId="53EA6C20" w14:textId="77777777" w:rsidR="00D301C8" w:rsidRPr="00BB6C4A" w:rsidRDefault="00D301C8" w:rsidP="00D301C8">
      <w:pPr>
        <w:pStyle w:val="ad"/>
      </w:pPr>
    </w:p>
    <w:p w14:paraId="215212CE" w14:textId="63403CA7" w:rsidR="00D301C8" w:rsidRPr="0028337C" w:rsidRDefault="00D301C8" w:rsidP="00D301C8">
      <w:pPr>
        <w:pStyle w:val="ad"/>
      </w:pPr>
      <w:r w:rsidRPr="0028337C">
        <w:t>INSERT INTO users (username, password, email) VALUES ('</w:t>
      </w:r>
      <w:r>
        <w:t>user</w:t>
      </w:r>
      <w:r w:rsidRPr="0028337C">
        <w:t>', 'password', '</w:t>
      </w:r>
      <w:r>
        <w:t>other</w:t>
      </w:r>
      <w:r w:rsidRPr="0028337C">
        <w:t>@mail.ru');</w:t>
      </w:r>
    </w:p>
    <w:p w14:paraId="04A0A121" w14:textId="77777777" w:rsidR="00D301C8" w:rsidRDefault="00D301C8" w:rsidP="00D301C8">
      <w:pPr>
        <w:pStyle w:val="ad"/>
      </w:pPr>
    </w:p>
    <w:p w14:paraId="38A688C8" w14:textId="77777777" w:rsidR="00D301C8" w:rsidRDefault="00D301C8" w:rsidP="00D301C8">
      <w:pPr>
        <w:pStyle w:val="ad"/>
      </w:pPr>
    </w:p>
    <w:p w14:paraId="379607BE" w14:textId="47ECE606" w:rsidR="00D301C8" w:rsidRDefault="00D301C8" w:rsidP="00D301C8">
      <w:pPr>
        <w:pStyle w:val="ad"/>
      </w:pPr>
      <w:r>
        <w:t xml:space="preserve">CREATE USER </w:t>
      </w:r>
      <w:r w:rsidRPr="0028337C">
        <w:t>'</w:t>
      </w:r>
      <w:r>
        <w:t>lab_security</w:t>
      </w:r>
      <w:r w:rsidRPr="0028337C">
        <w:t>'</w:t>
      </w:r>
      <w:r>
        <w:t>@</w:t>
      </w:r>
      <w:r w:rsidRPr="0028337C">
        <w:t>'</w:t>
      </w:r>
      <w:r>
        <w:t>lo</w:t>
      </w:r>
      <w:r w:rsidR="00405DEC">
        <w:t>c</w:t>
      </w:r>
      <w:r>
        <w:t>alhost</w:t>
      </w:r>
      <w:r w:rsidRPr="0028337C">
        <w:t>'</w:t>
      </w:r>
      <w:r>
        <w:t xml:space="preserve"> identifi</w:t>
      </w:r>
      <w:r w:rsidR="006A4362">
        <w:t xml:space="preserve">ed with mysql_native_password BY </w:t>
      </w:r>
      <w:r w:rsidR="006A4362" w:rsidRPr="0028337C">
        <w:t>'</w:t>
      </w:r>
      <w:r w:rsidR="006A4362">
        <w:t>lab_security</w:t>
      </w:r>
      <w:r w:rsidR="006A4362" w:rsidRPr="0028337C">
        <w:t>'</w:t>
      </w:r>
      <w:r w:rsidR="006A4362">
        <w:t>;</w:t>
      </w:r>
    </w:p>
    <w:p w14:paraId="44B96522" w14:textId="77777777" w:rsidR="006A4362" w:rsidRDefault="006A4362" w:rsidP="00D301C8">
      <w:pPr>
        <w:pStyle w:val="ad"/>
      </w:pPr>
    </w:p>
    <w:p w14:paraId="4BE2923F" w14:textId="725AE77C" w:rsidR="006A4362" w:rsidRPr="00D301C8" w:rsidRDefault="006A4362" w:rsidP="00D301C8">
      <w:pPr>
        <w:pStyle w:val="ad"/>
      </w:pPr>
      <w:r>
        <w:t xml:space="preserve">GRANT ALL </w:t>
      </w:r>
      <w:r w:rsidRPr="006A4362">
        <w:t>PRIVILEGES</w:t>
      </w:r>
      <w:r>
        <w:t xml:space="preserve"> ON lab_security.* TO </w:t>
      </w:r>
      <w:r w:rsidRPr="0028337C">
        <w:t>'</w:t>
      </w:r>
      <w:r>
        <w:t>lab_security</w:t>
      </w:r>
      <w:r w:rsidRPr="0028337C">
        <w:t>'</w:t>
      </w:r>
      <w:r>
        <w:t>@</w:t>
      </w:r>
      <w:r w:rsidRPr="0028337C">
        <w:t>'</w:t>
      </w:r>
      <w:r>
        <w:t>lo</w:t>
      </w:r>
      <w:r w:rsidR="00405DEC">
        <w:t>c</w:t>
      </w:r>
      <w:r>
        <w:t>alhost</w:t>
      </w:r>
      <w:r w:rsidRPr="0028337C">
        <w:t>'</w:t>
      </w:r>
      <w:r>
        <w:t>;</w:t>
      </w:r>
    </w:p>
    <w:p w14:paraId="52D0D673" w14:textId="77777777" w:rsidR="00D301C8" w:rsidRPr="00DC1DD2" w:rsidRDefault="00D301C8" w:rsidP="00D301C8">
      <w:pPr>
        <w:pStyle w:val="2"/>
        <w:numPr>
          <w:ilvl w:val="1"/>
          <w:numId w:val="1"/>
        </w:numPr>
      </w:pPr>
      <w:r>
        <w:lastRenderedPageBreak/>
        <w:t>Реализация уязвимого приложения</w:t>
      </w:r>
    </w:p>
    <w:p w14:paraId="435E55A9" w14:textId="46803FCB" w:rsidR="0028395B" w:rsidRPr="006E31BE" w:rsidRDefault="00D301C8" w:rsidP="00F93587">
      <w:r>
        <w:t>Этот код демонстрирует уязвимост</w:t>
      </w:r>
      <w:r w:rsidR="0028395B">
        <w:t>и</w:t>
      </w:r>
      <w:r>
        <w:t xml:space="preserve"> к SQL-инъекциям при </w:t>
      </w:r>
      <w:r w:rsidR="00841D38">
        <w:t>отправке запросов к БД, позволяя злоумышленнику</w:t>
      </w:r>
      <w:r w:rsidR="00373290">
        <w:t xml:space="preserve"> выполнять произвольные </w:t>
      </w:r>
      <w:r w:rsidR="00373290">
        <w:rPr>
          <w:lang w:val="en-US"/>
        </w:rPr>
        <w:t>SQL</w:t>
      </w:r>
      <w:r w:rsidR="00373290" w:rsidRPr="00373290">
        <w:t>-</w:t>
      </w:r>
      <w:r w:rsidR="00373290">
        <w:t xml:space="preserve">запросы </w:t>
      </w:r>
      <w:r w:rsidR="00682BC0">
        <w:t xml:space="preserve">через поля ввода </w:t>
      </w:r>
      <w:r w:rsidR="00F93587">
        <w:rPr>
          <w:lang w:val="en-US"/>
        </w:rPr>
        <w:t>c</w:t>
      </w:r>
      <w:r w:rsidR="00F93587" w:rsidRPr="00F93587">
        <w:t xml:space="preserve"> </w:t>
      </w:r>
      <w:r w:rsidR="00F93587">
        <w:t>помощью</w:t>
      </w:r>
      <w:r w:rsidR="0028395B" w:rsidRPr="0028395B">
        <w:t xml:space="preserve"> </w:t>
      </w:r>
      <w:r w:rsidR="00682BC0" w:rsidRPr="00682BC0">
        <w:rPr>
          <w:rStyle w:val="ae"/>
          <w:lang w:val="ru-RU"/>
        </w:rPr>
        <w:t>'</w:t>
      </w:r>
      <w:r w:rsidR="006E31BE" w:rsidRPr="00F93587">
        <w:rPr>
          <w:rStyle w:val="ae"/>
          <w:lang w:val="ru-RU"/>
        </w:rPr>
        <w:t>;</w:t>
      </w:r>
      <w:r w:rsidR="006E31BE">
        <w:rPr>
          <w:rStyle w:val="ae"/>
          <w:lang w:val="ru-RU"/>
        </w:rPr>
        <w:t xml:space="preserve"> </w:t>
      </w:r>
      <w:r w:rsidR="006E31BE">
        <w:rPr>
          <w:rStyle w:val="ae"/>
        </w:rPr>
        <w:t>SQL</w:t>
      </w:r>
      <w:r w:rsidR="006E31BE" w:rsidRPr="006E31BE">
        <w:rPr>
          <w:rStyle w:val="ae"/>
          <w:lang w:val="ru-RU"/>
        </w:rPr>
        <w:t>-</w:t>
      </w:r>
      <w:r w:rsidR="006E31BE">
        <w:rPr>
          <w:rStyle w:val="ae"/>
          <w:lang w:val="ru-RU"/>
        </w:rPr>
        <w:t xml:space="preserve">команда </w:t>
      </w:r>
      <w:r w:rsidR="006E31BE" w:rsidRPr="006E31BE">
        <w:rPr>
          <w:rStyle w:val="ae"/>
          <w:lang w:val="ru-RU"/>
        </w:rPr>
        <w:t>#</w:t>
      </w:r>
      <w:r w:rsidR="00F93587" w:rsidRPr="00F93587">
        <w:t>.</w:t>
      </w:r>
      <w:r w:rsidR="00F93587">
        <w:t xml:space="preserve"> Для борьбы с </w:t>
      </w:r>
      <w:r w:rsidR="00052C1D">
        <w:t>SQL-инъекци</w:t>
      </w:r>
      <w:r w:rsidR="00052C1D">
        <w:t>ями используется экранирование или подготовленные параметризованные запросы.</w:t>
      </w:r>
    </w:p>
    <w:p w14:paraId="4BC41372" w14:textId="6F4D7133" w:rsidR="00D301C8" w:rsidRPr="00161FDA" w:rsidRDefault="0028395B" w:rsidP="0028395B">
      <w:pPr>
        <w:pStyle w:val="2"/>
        <w:numPr>
          <w:ilvl w:val="0"/>
          <w:numId w:val="0"/>
        </w:numPr>
        <w:ind w:firstLine="567"/>
      </w:pPr>
      <w:r>
        <w:t>Этот код демонстрирует уязвимость к XSS, позволяя пользователям вставлять произвольный HTML или JavaScript код</w:t>
      </w:r>
      <w:r w:rsidRPr="00DC1DD2">
        <w:t xml:space="preserve"> </w:t>
      </w:r>
      <w:r>
        <w:t>в поле комментария</w:t>
      </w:r>
      <w:r w:rsidR="00454A92">
        <w:t xml:space="preserve"> и имени пользователя</w:t>
      </w:r>
      <w:r>
        <w:t xml:space="preserve">, например </w:t>
      </w:r>
      <w:r w:rsidRPr="00740495">
        <w:rPr>
          <w:rStyle w:val="ae"/>
          <w:lang w:val="ru-RU"/>
        </w:rPr>
        <w:t>&lt;</w:t>
      </w:r>
      <w:r w:rsidRPr="00740495">
        <w:rPr>
          <w:rStyle w:val="ae"/>
        </w:rPr>
        <w:t>script</w:t>
      </w:r>
      <w:r w:rsidRPr="00740495">
        <w:rPr>
          <w:rStyle w:val="ae"/>
          <w:lang w:val="ru-RU"/>
        </w:rPr>
        <w:t>&gt;</w:t>
      </w:r>
      <w:r w:rsidRPr="00740495">
        <w:rPr>
          <w:rStyle w:val="ae"/>
        </w:rPr>
        <w:t>alert</w:t>
      </w:r>
      <w:r w:rsidRPr="00740495">
        <w:rPr>
          <w:rStyle w:val="ae"/>
          <w:lang w:val="ru-RU"/>
        </w:rPr>
        <w:t>()&lt;/</w:t>
      </w:r>
      <w:r w:rsidRPr="00740495">
        <w:rPr>
          <w:rStyle w:val="ae"/>
        </w:rPr>
        <w:t>script</w:t>
      </w:r>
      <w:r w:rsidRPr="00740495">
        <w:rPr>
          <w:rStyle w:val="ae"/>
          <w:lang w:val="ru-RU"/>
        </w:rPr>
        <w:t>&gt;</w:t>
      </w:r>
      <w:r w:rsidRPr="00CA6056">
        <w:t xml:space="preserve">. </w:t>
      </w:r>
      <w:r>
        <w:t xml:space="preserve">Для борьбы с </w:t>
      </w:r>
      <w:r>
        <w:rPr>
          <w:lang w:val="en-US"/>
        </w:rPr>
        <w:t>XSS</w:t>
      </w:r>
      <w:r>
        <w:t>-инъекциями используется</w:t>
      </w:r>
      <w:r w:rsidR="00161FDA">
        <w:t xml:space="preserve"> экранирование </w:t>
      </w:r>
      <w:r w:rsidR="00161FDA">
        <w:rPr>
          <w:lang w:val="en-US"/>
        </w:rPr>
        <w:t>HTML</w:t>
      </w:r>
      <w:r w:rsidR="00161FDA">
        <w:t>-символов</w:t>
      </w:r>
      <w:r w:rsidR="007E6A47">
        <w:t>.</w:t>
      </w:r>
    </w:p>
    <w:p w14:paraId="4C648D8F" w14:textId="3E9A5F9D" w:rsidR="0028395B" w:rsidRPr="00B32F36" w:rsidRDefault="0028395B" w:rsidP="0028395B">
      <w:r>
        <w:t>Этот код демонстрирует уязвимость авторизации, позволяя пользователям и</w:t>
      </w:r>
      <w:r w:rsidR="00161FDA">
        <w:t xml:space="preserve">спользовать чужие учетные данные при отправке комментариев </w:t>
      </w:r>
      <w:r w:rsidR="007E6A47">
        <w:t xml:space="preserve">и смене учетных данных. Для борьбы с данной уязвимостью </w:t>
      </w:r>
      <w:r w:rsidR="00B32F36">
        <w:t>можно использовать получение данных для данных запросов из сессии вместо прямого указания данных в поле ввода.</w:t>
      </w:r>
    </w:p>
    <w:p w14:paraId="26F33B61" w14:textId="77777777" w:rsidR="0028395B" w:rsidRPr="00B32F36" w:rsidRDefault="0028395B" w:rsidP="0028395B"/>
    <w:p w14:paraId="58CBA36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&lt;?php</w:t>
      </w:r>
    </w:p>
    <w:p w14:paraId="1747C829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session_start();</w:t>
      </w:r>
    </w:p>
    <w:p w14:paraId="37D69367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3DE1AD56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$host = 'localhost';</w:t>
      </w:r>
    </w:p>
    <w:p w14:paraId="15C38AB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$user = 'lab_security';</w:t>
      </w:r>
    </w:p>
    <w:p w14:paraId="09AC88F6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$pass = 'lab_security';</w:t>
      </w:r>
    </w:p>
    <w:p w14:paraId="3B0F04FB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$dbname = 'lab_security';</w:t>
      </w:r>
    </w:p>
    <w:p w14:paraId="4A3EF331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6C0468C1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$conn = new mysqli($host, $user, $pass, $dbname);</w:t>
      </w:r>
    </w:p>
    <w:p w14:paraId="003398AC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if ($conn-&gt;connect_errno) {</w:t>
      </w:r>
    </w:p>
    <w:p w14:paraId="5674A8F8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  <w:lang w:val="ru-RU"/>
        </w:rPr>
        <w:t xml:space="preserve">    </w:t>
      </w:r>
      <w:r w:rsidRPr="0028395B">
        <w:rPr>
          <w:sz w:val="20"/>
          <w:szCs w:val="20"/>
        </w:rPr>
        <w:t>die</w:t>
      </w:r>
      <w:r w:rsidRPr="0028395B">
        <w:rPr>
          <w:sz w:val="20"/>
          <w:szCs w:val="20"/>
          <w:lang w:val="ru-RU"/>
        </w:rPr>
        <w:t xml:space="preserve">("Не удалось подключиться к БД: " . </w:t>
      </w:r>
      <w:r w:rsidRPr="0028395B">
        <w:rPr>
          <w:sz w:val="20"/>
          <w:szCs w:val="20"/>
        </w:rPr>
        <w:t>$conn-&gt;connect_error);</w:t>
      </w:r>
    </w:p>
    <w:p w14:paraId="54830B8F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}</w:t>
      </w:r>
    </w:p>
    <w:p w14:paraId="425F5087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5DA1343E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// Маршрутизация: ?page=login | comments | update-email | logout | home</w:t>
      </w:r>
    </w:p>
    <w:p w14:paraId="0C5E0944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$page = isset($_GET['page']) ? $_GET['page'] : 'home';</w:t>
      </w:r>
    </w:p>
    <w:p w14:paraId="0E9627E9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3185BD95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// Обработка действий</w:t>
      </w:r>
    </w:p>
    <w:p w14:paraId="72C6CFD9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if ($_SERVER['REQUEST_METHOD'] === 'POST') {</w:t>
      </w:r>
    </w:p>
    <w:p w14:paraId="5020A60D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if ($page === 'login') {</w:t>
      </w:r>
    </w:p>
    <w:p w14:paraId="0F8F220F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$username = $_POST['username'];</w:t>
      </w:r>
    </w:p>
    <w:p w14:paraId="011A4B0E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$password = $_POST['password'];</w:t>
      </w:r>
    </w:p>
    <w:p w14:paraId="68BE1500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5F3894B0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$query = "SELECT * FROM users WHERE username = '$username' AND password = '$password'";</w:t>
      </w:r>
    </w:p>
    <w:p w14:paraId="18AD1AA0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$result = $conn-&gt;query($query);</w:t>
      </w:r>
    </w:p>
    <w:p w14:paraId="43E33B2D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7F61F906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if ($result &amp;&amp; $result-&gt;num_rows &gt; 0) {</w:t>
      </w:r>
    </w:p>
    <w:p w14:paraId="6C9B468D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$_SESSION['username'] = $username;</w:t>
      </w:r>
    </w:p>
    <w:p w14:paraId="1BEE744E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$login_message = "Добро пожаловать, $username!";</w:t>
      </w:r>
    </w:p>
    <w:p w14:paraId="25F0892A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} else {</w:t>
      </w:r>
    </w:p>
    <w:p w14:paraId="17CAC5E9" w14:textId="77777777" w:rsidR="0028395B" w:rsidRPr="0028395B" w:rsidRDefault="0028395B" w:rsidP="0028395B">
      <w:pPr>
        <w:pStyle w:val="ad"/>
        <w:rPr>
          <w:sz w:val="20"/>
          <w:szCs w:val="20"/>
          <w:lang w:val="ru-RU"/>
        </w:rPr>
      </w:pPr>
      <w:r w:rsidRPr="0028395B">
        <w:rPr>
          <w:sz w:val="20"/>
          <w:szCs w:val="20"/>
          <w:lang w:val="ru-RU"/>
        </w:rPr>
        <w:t xml:space="preserve">            $</w:t>
      </w:r>
      <w:r w:rsidRPr="0028395B">
        <w:rPr>
          <w:sz w:val="20"/>
          <w:szCs w:val="20"/>
        </w:rPr>
        <w:t>login</w:t>
      </w:r>
      <w:r w:rsidRPr="0028395B">
        <w:rPr>
          <w:sz w:val="20"/>
          <w:szCs w:val="20"/>
          <w:lang w:val="ru-RU"/>
        </w:rPr>
        <w:t>_</w:t>
      </w:r>
      <w:r w:rsidRPr="0028395B">
        <w:rPr>
          <w:sz w:val="20"/>
          <w:szCs w:val="20"/>
        </w:rPr>
        <w:t>message</w:t>
      </w:r>
      <w:r w:rsidRPr="0028395B">
        <w:rPr>
          <w:sz w:val="20"/>
          <w:szCs w:val="20"/>
          <w:lang w:val="ru-RU"/>
        </w:rPr>
        <w:t xml:space="preserve"> = "Неверное имя пользователя или пароль.";</w:t>
      </w:r>
    </w:p>
    <w:p w14:paraId="59173138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  <w:lang w:val="ru-RU"/>
        </w:rPr>
        <w:t xml:space="preserve">        </w:t>
      </w:r>
      <w:r w:rsidRPr="0028395B">
        <w:rPr>
          <w:sz w:val="20"/>
          <w:szCs w:val="20"/>
        </w:rPr>
        <w:t>}</w:t>
      </w:r>
    </w:p>
    <w:p w14:paraId="69C8064F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}</w:t>
      </w:r>
    </w:p>
    <w:p w14:paraId="39A70427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575724E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if ($page === 'comments') {</w:t>
      </w:r>
    </w:p>
    <w:p w14:paraId="452ECE57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$username = $_POST['username'];</w:t>
      </w:r>
    </w:p>
    <w:p w14:paraId="2FAEAA16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$comment = $_POST['comment'];</w:t>
      </w:r>
    </w:p>
    <w:p w14:paraId="5ABFD699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0C9885CD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$query = "INSERT INTO comments (username, comment) VALUES ('$username', '$comment')";</w:t>
      </w:r>
    </w:p>
    <w:p w14:paraId="5251B14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$conn-&gt;query($query);</w:t>
      </w:r>
    </w:p>
    <w:p w14:paraId="230A1C20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lastRenderedPageBreak/>
        <w:tab/>
      </w:r>
      <w:r w:rsidRPr="0028395B">
        <w:rPr>
          <w:sz w:val="20"/>
          <w:szCs w:val="20"/>
        </w:rPr>
        <w:tab/>
      </w:r>
    </w:p>
    <w:p w14:paraId="55E5C7B9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header('Location: ?page=comments');</w:t>
      </w:r>
    </w:p>
    <w:p w14:paraId="6B2BE4B6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exit;</w:t>
      </w:r>
    </w:p>
    <w:p w14:paraId="0DF21886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}</w:t>
      </w:r>
    </w:p>
    <w:p w14:paraId="1BA390A4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6CF0B3C0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if ($page === 'update-email') {</w:t>
      </w:r>
    </w:p>
    <w:p w14:paraId="692CB439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$username = $_POST['username'];</w:t>
      </w:r>
    </w:p>
    <w:p w14:paraId="730AE910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$new_email = $_POST['new_email'];</w:t>
      </w:r>
    </w:p>
    <w:p w14:paraId="049BFC68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$query = "UPDATE users SET email = '$new_email' WHERE username = '$username'";</w:t>
      </w:r>
    </w:p>
    <w:p w14:paraId="6F2EE357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$result = $conn-&gt;query($query);</w:t>
      </w:r>
    </w:p>
    <w:p w14:paraId="74D47E55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16FF7B4B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if ($result) {</w:t>
      </w:r>
    </w:p>
    <w:p w14:paraId="62299BD3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$update_message = "Email for user $username updated to $new_email"; // XSS possible</w:t>
      </w:r>
    </w:p>
    <w:p w14:paraId="714BD49A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}</w:t>
      </w:r>
    </w:p>
    <w:p w14:paraId="052807D1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}</w:t>
      </w:r>
    </w:p>
    <w:p w14:paraId="6BC097BE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}</w:t>
      </w:r>
    </w:p>
    <w:p w14:paraId="568A446A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116F8208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$comments_result = $conn-&gt;query("SELECT * FROM comments");</w:t>
      </w:r>
    </w:p>
    <w:p w14:paraId="7DDC397B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?&gt;</w:t>
      </w:r>
    </w:p>
    <w:p w14:paraId="049615F4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0CD4E545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&lt;!DOCTYPE html&gt;</w:t>
      </w:r>
    </w:p>
    <w:p w14:paraId="5E6C414F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&lt;html&gt;</w:t>
      </w:r>
    </w:p>
    <w:p w14:paraId="7A126B35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&lt;head&gt;</w:t>
      </w:r>
    </w:p>
    <w:p w14:paraId="2FA7C598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&lt;meta charset="utf-8"&gt;</w:t>
      </w:r>
    </w:p>
    <w:p w14:paraId="52541D14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&lt;meta name="viewport" content="width=device-width, initial-scale=1"&gt;</w:t>
      </w:r>
    </w:p>
    <w:p w14:paraId="7FEC5F54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&lt;title&gt;Lab Security — Unified App&lt;/title&gt;</w:t>
      </w:r>
    </w:p>
    <w:p w14:paraId="2A121C44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&lt;style&gt;</w:t>
      </w:r>
    </w:p>
    <w:p w14:paraId="13D3353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body { font-family: Arial, sans-serif; padding: 20px; }</w:t>
      </w:r>
    </w:p>
    <w:p w14:paraId="28AC867F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nav a { margin-right: 10px; }</w:t>
      </w:r>
    </w:p>
    <w:p w14:paraId="7DB08CFA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form { margin-bottom: 20px; }</w:t>
      </w:r>
    </w:p>
    <w:p w14:paraId="791D40A9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.message { padding: 8px; background: #efefef; border-radius: 4px; margin-bottom: 12px; }</w:t>
      </w:r>
    </w:p>
    <w:p w14:paraId="72469EAF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&lt;/style&gt;</w:t>
      </w:r>
    </w:p>
    <w:p w14:paraId="1A429331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&lt;/head&gt;</w:t>
      </w:r>
    </w:p>
    <w:p w14:paraId="07157CC5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&lt;body&gt;</w:t>
      </w:r>
    </w:p>
    <w:p w14:paraId="5E604D5C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&lt;h1&gt;Lab Security&lt;/h1&gt;</w:t>
      </w:r>
    </w:p>
    <w:p w14:paraId="2F849A50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&lt;nav&gt;</w:t>
      </w:r>
    </w:p>
    <w:p w14:paraId="0D20CB61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&lt;a href="?page=home"&gt;Главная&lt;/a&gt;</w:t>
      </w:r>
    </w:p>
    <w:p w14:paraId="3E26F353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&lt;a href="?page=login"&gt;Вход&lt;/a&gt;</w:t>
      </w:r>
    </w:p>
    <w:p w14:paraId="77517BA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ab/>
      </w:r>
      <w:r w:rsidRPr="0028395B">
        <w:rPr>
          <w:sz w:val="20"/>
          <w:szCs w:val="20"/>
        </w:rPr>
        <w:tab/>
        <w:t>&lt;?php if (isset($_SESSION['username'])): ?&gt;</w:t>
      </w:r>
    </w:p>
    <w:p w14:paraId="0C00F6CF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ab/>
      </w:r>
      <w:r w:rsidRPr="0028395B">
        <w:rPr>
          <w:sz w:val="20"/>
          <w:szCs w:val="20"/>
        </w:rPr>
        <w:tab/>
      </w:r>
      <w:r w:rsidRPr="0028395B">
        <w:rPr>
          <w:sz w:val="20"/>
          <w:szCs w:val="20"/>
        </w:rPr>
        <w:tab/>
        <w:t>&lt;a href="?page=comments"&gt;Комментарии&lt;/a&gt;</w:t>
      </w:r>
    </w:p>
    <w:p w14:paraId="1C09078B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ab/>
      </w:r>
      <w:r w:rsidRPr="0028395B">
        <w:rPr>
          <w:sz w:val="20"/>
          <w:szCs w:val="20"/>
        </w:rPr>
        <w:tab/>
      </w:r>
      <w:r w:rsidRPr="0028395B">
        <w:rPr>
          <w:sz w:val="20"/>
          <w:szCs w:val="20"/>
        </w:rPr>
        <w:tab/>
        <w:t>&lt;a href="?page=update-email"&gt;Обновить email&lt;/a&gt;</w:t>
      </w:r>
    </w:p>
    <w:p w14:paraId="217316A5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&lt;a href="?page=logout"&gt;Выйти (&lt;?php echo $_SESSION['username']; ?&gt;)&lt;/a&gt;</w:t>
      </w:r>
    </w:p>
    <w:p w14:paraId="573885CA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&lt;?php endif; ?&gt;</w:t>
      </w:r>
    </w:p>
    <w:p w14:paraId="2E718C06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&lt;/nav&gt;</w:t>
      </w:r>
    </w:p>
    <w:p w14:paraId="55157C66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34523411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&lt;hr&gt;</w:t>
      </w:r>
    </w:p>
    <w:p w14:paraId="50A42FF0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45CFFA21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&lt;?php if ($page === 'home'): ?&gt;</w:t>
      </w:r>
    </w:p>
    <w:p w14:paraId="56BBAC10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&lt;h2&gt;Главная&lt;/h2&gt;</w:t>
      </w:r>
    </w:p>
    <w:p w14:paraId="78C4C71D" w14:textId="77777777" w:rsidR="0028395B" w:rsidRPr="0028395B" w:rsidRDefault="0028395B" w:rsidP="0028395B">
      <w:pPr>
        <w:pStyle w:val="ad"/>
        <w:rPr>
          <w:sz w:val="20"/>
          <w:szCs w:val="20"/>
          <w:lang w:val="ru-RU"/>
        </w:rPr>
      </w:pPr>
      <w:r w:rsidRPr="0028395B">
        <w:rPr>
          <w:sz w:val="20"/>
          <w:szCs w:val="20"/>
          <w:lang w:val="ru-RU"/>
        </w:rPr>
        <w:t xml:space="preserve">        &lt;</w:t>
      </w:r>
      <w:r w:rsidRPr="0028395B">
        <w:rPr>
          <w:sz w:val="20"/>
          <w:szCs w:val="20"/>
        </w:rPr>
        <w:t>p</w:t>
      </w:r>
      <w:r w:rsidRPr="0028395B">
        <w:rPr>
          <w:sz w:val="20"/>
          <w:szCs w:val="20"/>
          <w:lang w:val="ru-RU"/>
        </w:rPr>
        <w:t xml:space="preserve">&gt;Данное приложение демонстрирует применение </w:t>
      </w:r>
      <w:r w:rsidRPr="0028395B">
        <w:rPr>
          <w:sz w:val="20"/>
          <w:szCs w:val="20"/>
        </w:rPr>
        <w:t>SQL</w:t>
      </w:r>
      <w:r w:rsidRPr="0028395B">
        <w:rPr>
          <w:sz w:val="20"/>
          <w:szCs w:val="20"/>
          <w:lang w:val="ru-RU"/>
        </w:rPr>
        <w:t xml:space="preserve">-инъекций, </w:t>
      </w:r>
      <w:r w:rsidRPr="0028395B">
        <w:rPr>
          <w:sz w:val="20"/>
          <w:szCs w:val="20"/>
        </w:rPr>
        <w:t>XSS</w:t>
      </w:r>
      <w:r w:rsidRPr="0028395B">
        <w:rPr>
          <w:sz w:val="20"/>
          <w:szCs w:val="20"/>
          <w:lang w:val="ru-RU"/>
        </w:rPr>
        <w:t>-уязвимостей и уязвимостей авторизации&lt;/</w:t>
      </w:r>
      <w:r w:rsidRPr="0028395B">
        <w:rPr>
          <w:sz w:val="20"/>
          <w:szCs w:val="20"/>
        </w:rPr>
        <w:t>p</w:t>
      </w:r>
      <w:r w:rsidRPr="0028395B">
        <w:rPr>
          <w:sz w:val="20"/>
          <w:szCs w:val="20"/>
          <w:lang w:val="ru-RU"/>
        </w:rPr>
        <w:t>&gt;</w:t>
      </w:r>
    </w:p>
    <w:p w14:paraId="3017938E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  <w:lang w:val="ru-RU"/>
        </w:rPr>
        <w:t xml:space="preserve">        </w:t>
      </w:r>
      <w:r w:rsidRPr="0028395B">
        <w:rPr>
          <w:sz w:val="20"/>
          <w:szCs w:val="20"/>
        </w:rPr>
        <w:t>&lt;?php if (isset($login_message)): ?&gt;&lt;div class="message"&gt;&lt;?php echo $login_message; ?&gt;&lt;/div&gt;&lt;?php endif; ?&gt;</w:t>
      </w:r>
    </w:p>
    <w:p w14:paraId="13847758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&lt;?php if (isset($update_message)): ?&gt;&lt;div class="message"&gt;&lt;?php echo $update_message; ?&gt;&lt;/div&gt;&lt;?php endif; ?&gt;</w:t>
      </w:r>
    </w:p>
    <w:p w14:paraId="5BE32CC1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3538D463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&lt;h3&gt;Текущий пользователь&lt;/h3&gt;</w:t>
      </w:r>
    </w:p>
    <w:p w14:paraId="60389F7F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&lt;p&gt;&lt;?php echo isset($_SESSION['username']) ? $_SESSION['username'] : 'Гость'; ?&gt;&lt;/p&gt;</w:t>
      </w:r>
    </w:p>
    <w:p w14:paraId="774BBA8D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2F40B73F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lastRenderedPageBreak/>
        <w:t xml:space="preserve">    &lt;?php elseif ($page === 'login'): ?&gt;</w:t>
      </w:r>
    </w:p>
    <w:p w14:paraId="60C2C7D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&lt;h2&gt;Вход&lt;/h2&gt;</w:t>
      </w:r>
    </w:p>
    <w:p w14:paraId="2B78BE9F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&lt;?php if (isset($login_message)): ?&gt;&lt;div class="message"&gt;&lt;?php echo $login_message; ?&gt;&lt;/div&gt;&lt;?php endif; ?&gt;</w:t>
      </w:r>
    </w:p>
    <w:p w14:paraId="5235B2DA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&lt;form method="POST" action="?page=login"&gt;</w:t>
      </w:r>
    </w:p>
    <w:p w14:paraId="711B2DE8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Логин: &lt;input type="text" name="username"&gt;&lt;br&gt;</w:t>
      </w:r>
    </w:p>
    <w:p w14:paraId="3ABD1FE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Пароль: &lt;input type="password" name="password"&gt;&lt;br&gt;</w:t>
      </w:r>
    </w:p>
    <w:p w14:paraId="047CEBA9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&lt;input type="submit" value="Login"&gt;</w:t>
      </w:r>
    </w:p>
    <w:p w14:paraId="47695B9B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&lt;/form&gt;</w:t>
      </w:r>
    </w:p>
    <w:p w14:paraId="2FEC1F67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107D80F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&lt;?php elseif ($page === 'comments'): ?&gt;</w:t>
      </w:r>
    </w:p>
    <w:p w14:paraId="39C8852D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&lt;h2&gt;Комментарии&lt;/h2&gt;</w:t>
      </w:r>
    </w:p>
    <w:p w14:paraId="5CA9F134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&lt;form method="POST" action="?page=comments"&gt;</w:t>
      </w:r>
    </w:p>
    <w:p w14:paraId="7E973A45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Логин: &lt;input type="text" name="username" value="&lt;?php echo isset($_SESSION['username']) ? $_SESSION['username'] : ''; ?&gt;"&gt;&lt;br&gt;</w:t>
      </w:r>
    </w:p>
    <w:p w14:paraId="0AA355DE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Комментарий: &lt;textarea name="comment"&gt;&lt;/textarea&gt;&lt;br&gt;</w:t>
      </w:r>
    </w:p>
    <w:p w14:paraId="3721CF3C" w14:textId="08AC7792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&lt;input type="submit" value="</w:t>
      </w:r>
      <w:r w:rsidR="00F71972">
        <w:rPr>
          <w:sz w:val="20"/>
          <w:szCs w:val="20"/>
          <w:lang w:val="ru-RU"/>
        </w:rPr>
        <w:t>Отправить</w:t>
      </w:r>
      <w:r w:rsidRPr="0028395B">
        <w:rPr>
          <w:sz w:val="20"/>
          <w:szCs w:val="20"/>
        </w:rPr>
        <w:t>"&gt;</w:t>
      </w:r>
    </w:p>
    <w:p w14:paraId="2718035F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&lt;/form&gt;</w:t>
      </w:r>
    </w:p>
    <w:p w14:paraId="5F460D6E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1D7E1E76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&lt;h3&gt;Все комментарии:&lt;/h3&gt;</w:t>
      </w:r>
    </w:p>
    <w:p w14:paraId="0A63651E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&lt;ul&gt;</w:t>
      </w:r>
    </w:p>
    <w:p w14:paraId="222AF7FB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&lt;?php while ($row = $comments_result-&gt;fetch_assoc()): ?&gt;</w:t>
      </w:r>
    </w:p>
    <w:p w14:paraId="657827FB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    &lt;li&gt;&lt;strong&gt;&lt;?php echo $row['username']; ?&gt;:&lt;/strong&gt; &lt;?php echo $row['comment']; ?&gt;&lt;/li&gt;</w:t>
      </w:r>
    </w:p>
    <w:p w14:paraId="4DA2B32E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&lt;?php endwhile; ?&gt;</w:t>
      </w:r>
    </w:p>
    <w:p w14:paraId="75C0D43C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&lt;/ul&gt;</w:t>
      </w:r>
    </w:p>
    <w:p w14:paraId="019AEA8D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2F24D44D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&lt;?php elseif ($page === 'update-email'): ?&gt;</w:t>
      </w:r>
    </w:p>
    <w:p w14:paraId="32F166D7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&lt;h2&gt;Сменить email&lt;/h2&gt;</w:t>
      </w:r>
    </w:p>
    <w:p w14:paraId="7203156A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&lt;form method="POST" action="?page=update-email"&gt;</w:t>
      </w:r>
    </w:p>
    <w:p w14:paraId="7B597AC1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&lt;label for="username"&gt;Логин&lt;/label&gt;</w:t>
      </w:r>
    </w:p>
    <w:p w14:paraId="32C72E48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&lt;input type="text" id="username" name="username" required value="&lt;?php echo isset($_SESSION['username']) ? $_SESSION['username'] : ''; ?&gt;"&gt;&lt;br&gt;</w:t>
      </w:r>
    </w:p>
    <w:p w14:paraId="1E4756DA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&lt;label for="new_email"&gt;Новый Email:&lt;/label&gt;</w:t>
      </w:r>
    </w:p>
    <w:p w14:paraId="31DBA2BE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&lt;input type="email" id="new_email" name="new_email" required&gt;&lt;br&gt;</w:t>
      </w:r>
    </w:p>
    <w:p w14:paraId="51FF19AE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    &lt;input type="submit" value="Update Email"&gt;</w:t>
      </w:r>
    </w:p>
    <w:p w14:paraId="42890D11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&lt;/form&gt;</w:t>
      </w:r>
    </w:p>
    <w:p w14:paraId="1EC70B63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550C900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&lt;?php if (isset($update_message)): ?&gt;&lt;div class="message"&gt;&lt;?php echo $update_message; ?&gt;&lt;/div&gt;&lt;?php endif; ?&gt;</w:t>
      </w:r>
    </w:p>
    <w:p w14:paraId="5DFD7BA9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607DE18D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&lt;?php elseif ($page === 'logout'): ?&gt;</w:t>
      </w:r>
    </w:p>
    <w:p w14:paraId="5842D249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&lt;?php session_destroy(); header('Location: ?page=home'); exit; ?&gt;</w:t>
      </w:r>
    </w:p>
    <w:p w14:paraId="168A2239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4C4FA72B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&lt;?php else: ?&gt;</w:t>
      </w:r>
    </w:p>
    <w:p w14:paraId="26CCFAE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&lt;h2&gt;Not Found&lt;/h2&gt;</w:t>
      </w:r>
    </w:p>
    <w:p w14:paraId="20C176E9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    &lt;p&gt;Unknown page.&lt;/p&gt;</w:t>
      </w:r>
    </w:p>
    <w:p w14:paraId="38FB9512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 xml:space="preserve">    &lt;?php endif; ?&gt;</w:t>
      </w:r>
    </w:p>
    <w:p w14:paraId="2692B7DF" w14:textId="77777777" w:rsidR="0028395B" w:rsidRPr="0028395B" w:rsidRDefault="0028395B" w:rsidP="0028395B">
      <w:pPr>
        <w:pStyle w:val="ad"/>
        <w:rPr>
          <w:sz w:val="20"/>
          <w:szCs w:val="20"/>
        </w:rPr>
      </w:pPr>
    </w:p>
    <w:p w14:paraId="65A4A1CD" w14:textId="77777777" w:rsidR="0028395B" w:rsidRPr="0028395B" w:rsidRDefault="0028395B" w:rsidP="0028395B">
      <w:pPr>
        <w:pStyle w:val="ad"/>
        <w:rPr>
          <w:sz w:val="20"/>
          <w:szCs w:val="20"/>
        </w:rPr>
      </w:pPr>
      <w:r w:rsidRPr="0028395B">
        <w:rPr>
          <w:sz w:val="20"/>
          <w:szCs w:val="20"/>
        </w:rPr>
        <w:t>&lt;/body&gt;</w:t>
      </w:r>
    </w:p>
    <w:p w14:paraId="63ED1137" w14:textId="47D787DE" w:rsidR="0028395B" w:rsidRPr="0028395B" w:rsidRDefault="0028395B" w:rsidP="0028395B">
      <w:pPr>
        <w:pStyle w:val="ad"/>
        <w:rPr>
          <w:rFonts w:ascii="Times New Roman" w:hAnsi="Times New Roman"/>
          <w:sz w:val="20"/>
          <w:szCs w:val="20"/>
        </w:rPr>
      </w:pPr>
      <w:r w:rsidRPr="0028395B">
        <w:rPr>
          <w:sz w:val="20"/>
          <w:szCs w:val="20"/>
          <w:lang w:val="ru-RU"/>
        </w:rPr>
        <w:t>&lt;/</w:t>
      </w:r>
      <w:r w:rsidRPr="0028395B">
        <w:rPr>
          <w:sz w:val="20"/>
          <w:szCs w:val="20"/>
        </w:rPr>
        <w:t>html</w:t>
      </w:r>
      <w:r w:rsidRPr="0028395B">
        <w:rPr>
          <w:sz w:val="20"/>
          <w:szCs w:val="20"/>
          <w:lang w:val="ru-RU"/>
        </w:rPr>
        <w:t>&gt;</w:t>
      </w:r>
    </w:p>
    <w:p w14:paraId="2EE2F6EB" w14:textId="3368D38D" w:rsidR="00BB6C4A" w:rsidRPr="00CA6056" w:rsidRDefault="00BB6C4A" w:rsidP="00A0775B"/>
    <w:sectPr w:rsidR="00BB6C4A" w:rsidRPr="00CA6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52C1D"/>
    <w:rsid w:val="00055311"/>
    <w:rsid w:val="00063794"/>
    <w:rsid w:val="00070FAF"/>
    <w:rsid w:val="00161FDA"/>
    <w:rsid w:val="0018259A"/>
    <w:rsid w:val="001974B9"/>
    <w:rsid w:val="001E32F3"/>
    <w:rsid w:val="001F3966"/>
    <w:rsid w:val="00261B0A"/>
    <w:rsid w:val="002637A9"/>
    <w:rsid w:val="00271E47"/>
    <w:rsid w:val="0028395B"/>
    <w:rsid w:val="00365215"/>
    <w:rsid w:val="00373290"/>
    <w:rsid w:val="0039238A"/>
    <w:rsid w:val="003E2CFB"/>
    <w:rsid w:val="00405DEC"/>
    <w:rsid w:val="00454A92"/>
    <w:rsid w:val="004A368A"/>
    <w:rsid w:val="00535C3C"/>
    <w:rsid w:val="00556CB4"/>
    <w:rsid w:val="005C787C"/>
    <w:rsid w:val="00602488"/>
    <w:rsid w:val="00682BC0"/>
    <w:rsid w:val="00693BA2"/>
    <w:rsid w:val="006A4362"/>
    <w:rsid w:val="006E2B52"/>
    <w:rsid w:val="006E31BE"/>
    <w:rsid w:val="00740495"/>
    <w:rsid w:val="007E6A47"/>
    <w:rsid w:val="00814C20"/>
    <w:rsid w:val="00841D38"/>
    <w:rsid w:val="008823E4"/>
    <w:rsid w:val="008B3104"/>
    <w:rsid w:val="00925158"/>
    <w:rsid w:val="00993363"/>
    <w:rsid w:val="00A0775B"/>
    <w:rsid w:val="00A7632F"/>
    <w:rsid w:val="00B32F36"/>
    <w:rsid w:val="00B70A37"/>
    <w:rsid w:val="00BB6C4A"/>
    <w:rsid w:val="00C008AD"/>
    <w:rsid w:val="00CA6056"/>
    <w:rsid w:val="00CE1B2D"/>
    <w:rsid w:val="00CF0E87"/>
    <w:rsid w:val="00D301C8"/>
    <w:rsid w:val="00D66C75"/>
    <w:rsid w:val="00E01507"/>
    <w:rsid w:val="00E423F2"/>
    <w:rsid w:val="00E65989"/>
    <w:rsid w:val="00EE187F"/>
    <w:rsid w:val="00F71972"/>
    <w:rsid w:val="00F9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01C8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107</TotalTime>
  <Pages>5</Pages>
  <Words>921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29</cp:revision>
  <dcterms:created xsi:type="dcterms:W3CDTF">2025-09-10T17:18:00Z</dcterms:created>
  <dcterms:modified xsi:type="dcterms:W3CDTF">2025-09-17T16:54:00Z</dcterms:modified>
</cp:coreProperties>
</file>