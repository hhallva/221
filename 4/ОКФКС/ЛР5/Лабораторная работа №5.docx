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E3B8E" w14:textId="77777777" w:rsidR="00DC02F0" w:rsidRDefault="00DC02F0" w:rsidP="00DC02F0">
      <w:pPr>
        <w:pStyle w:val="10"/>
      </w:pPr>
      <w:bookmarkStart w:id="0" w:name="_Toc196233416"/>
      <w:r>
        <w:t>Лабораторная работа №5</w:t>
      </w:r>
      <w:r>
        <w:br/>
        <w:t>Анализ рисков и характеристик качества ПО при внедрении</w:t>
      </w:r>
      <w:bookmarkEnd w:id="0"/>
    </w:p>
    <w:p w14:paraId="6B1FA46E" w14:textId="77777777" w:rsidR="00DC02F0" w:rsidRDefault="00DC02F0" w:rsidP="00DC02F0">
      <w:pPr>
        <w:pStyle w:val="1"/>
        <w:numPr>
          <w:ilvl w:val="0"/>
          <w:numId w:val="7"/>
        </w:numPr>
      </w:pPr>
      <w:r>
        <w:t>Цель работы</w:t>
      </w:r>
    </w:p>
    <w:p w14:paraId="37F3F4BE" w14:textId="77777777" w:rsidR="00DC02F0" w:rsidRDefault="00DC02F0" w:rsidP="00DC02F0">
      <w:pPr>
        <w:pStyle w:val="2"/>
        <w:numPr>
          <w:ilvl w:val="1"/>
          <w:numId w:val="1"/>
        </w:numPr>
      </w:pPr>
      <w:r>
        <w:t>Изучить процесс анализа рисков ПО при разработке и внедрении.</w:t>
      </w:r>
    </w:p>
    <w:p w14:paraId="2500DC57" w14:textId="77777777" w:rsidR="00DC02F0" w:rsidRDefault="00DC02F0" w:rsidP="00DC02F0">
      <w:pPr>
        <w:pStyle w:val="1"/>
        <w:numPr>
          <w:ilvl w:val="0"/>
          <w:numId w:val="1"/>
        </w:numPr>
      </w:pPr>
      <w:r>
        <w:t>Литература</w:t>
      </w:r>
    </w:p>
    <w:p w14:paraId="2D11BBBD" w14:textId="77777777" w:rsidR="00DC02F0" w:rsidRDefault="00DC02F0" w:rsidP="00DC02F0">
      <w:pPr>
        <w:pStyle w:val="2"/>
        <w:numPr>
          <w:ilvl w:val="1"/>
          <w:numId w:val="1"/>
        </w:numPr>
      </w:pPr>
      <w:r>
        <w:t>Зверева В. П., Сопровождение и обслуживание программного обеспечения компьютерных систем : учебник для студ. учреждений сред. проф. Образования / В. П. Зверева, А. В. Назаров. – М. : Издательский центр «Академия», 2018. – 256 с.</w:t>
      </w:r>
    </w:p>
    <w:p w14:paraId="1C5C1C1A" w14:textId="77777777" w:rsidR="00DC02F0" w:rsidRDefault="00DC02F0" w:rsidP="00DC02F0">
      <w:pPr>
        <w:pStyle w:val="1"/>
        <w:numPr>
          <w:ilvl w:val="0"/>
          <w:numId w:val="1"/>
        </w:numPr>
      </w:pPr>
      <w:r>
        <w:t>Подготовка к работе</w:t>
      </w:r>
    </w:p>
    <w:p w14:paraId="14AECE24" w14:textId="77777777" w:rsidR="00DC02F0" w:rsidRDefault="00DC02F0" w:rsidP="00DC02F0">
      <w:pPr>
        <w:pStyle w:val="2"/>
        <w:numPr>
          <w:ilvl w:val="1"/>
          <w:numId w:val="1"/>
        </w:numPr>
      </w:pPr>
      <w:r>
        <w:t>Повторить теоретический материал (см. п.2).</w:t>
      </w:r>
    </w:p>
    <w:p w14:paraId="1126F381" w14:textId="77777777" w:rsidR="00DC02F0" w:rsidRDefault="00DC02F0" w:rsidP="00DC02F0">
      <w:pPr>
        <w:pStyle w:val="2"/>
        <w:numPr>
          <w:ilvl w:val="1"/>
          <w:numId w:val="1"/>
        </w:numPr>
      </w:pPr>
      <w:r>
        <w:t>Изучить описание лабораторной работы.</w:t>
      </w:r>
    </w:p>
    <w:p w14:paraId="1E5846BA" w14:textId="77777777" w:rsidR="00DC02F0" w:rsidRDefault="00DC02F0" w:rsidP="00DC02F0">
      <w:pPr>
        <w:pStyle w:val="1"/>
        <w:numPr>
          <w:ilvl w:val="0"/>
          <w:numId w:val="1"/>
        </w:numPr>
      </w:pPr>
      <w:r>
        <w:t>Основное оборудование</w:t>
      </w:r>
    </w:p>
    <w:p w14:paraId="3B9DFD26" w14:textId="77777777" w:rsidR="00DC02F0" w:rsidRDefault="00DC02F0" w:rsidP="00DC02F0">
      <w:pPr>
        <w:pStyle w:val="2"/>
        <w:numPr>
          <w:ilvl w:val="1"/>
          <w:numId w:val="1"/>
        </w:numPr>
      </w:pPr>
      <w:r>
        <w:t>Персональный компьютер.</w:t>
      </w:r>
    </w:p>
    <w:p w14:paraId="370581C2" w14:textId="77777777" w:rsidR="00DC02F0" w:rsidRDefault="00DC02F0" w:rsidP="00DC02F0">
      <w:pPr>
        <w:pStyle w:val="1"/>
        <w:numPr>
          <w:ilvl w:val="0"/>
          <w:numId w:val="1"/>
        </w:numPr>
      </w:pPr>
      <w:r>
        <w:t>Задание</w:t>
      </w:r>
    </w:p>
    <w:p w14:paraId="694FB8FB" w14:textId="77777777" w:rsidR="00DC02F0" w:rsidRDefault="00DC02F0" w:rsidP="00DC02F0">
      <w:pPr>
        <w:pStyle w:val="2"/>
        <w:numPr>
          <w:ilvl w:val="1"/>
          <w:numId w:val="1"/>
        </w:numPr>
      </w:pPr>
      <w:r>
        <w:t>Выполнить анализ рисков при разработке и внедрении ПО по плану, представленному в приложении п.9;</w:t>
      </w:r>
    </w:p>
    <w:p w14:paraId="3278564B" w14:textId="77777777" w:rsidR="00DC02F0" w:rsidRDefault="00DC02F0" w:rsidP="00DC02F0">
      <w:pPr>
        <w:pStyle w:val="2"/>
        <w:numPr>
          <w:ilvl w:val="1"/>
          <w:numId w:val="1"/>
        </w:numPr>
      </w:pPr>
      <w:r>
        <w:t>Составить таблицу оценки и минимизации рисков внедрения ПО:</w:t>
      </w:r>
    </w:p>
    <w:p w14:paraId="4D933E4E" w14:textId="77777777" w:rsidR="00DC02F0" w:rsidRDefault="00DC02F0" w:rsidP="00DC02F0"/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3539"/>
        <w:gridCol w:w="1843"/>
        <w:gridCol w:w="3963"/>
      </w:tblGrid>
      <w:tr w:rsidR="00DC02F0" w14:paraId="1B98DF7D" w14:textId="77777777" w:rsidTr="003C5484">
        <w:trPr>
          <w:trHeight w:val="160"/>
        </w:trPr>
        <w:tc>
          <w:tcPr>
            <w:tcW w:w="3539" w:type="dxa"/>
          </w:tcPr>
          <w:p w14:paraId="24CA25FB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  <w:jc w:val="center"/>
            </w:pPr>
            <w:r>
              <w:t>Риск</w:t>
            </w:r>
          </w:p>
        </w:tc>
        <w:tc>
          <w:tcPr>
            <w:tcW w:w="1843" w:type="dxa"/>
          </w:tcPr>
          <w:p w14:paraId="7A1FDA62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  <w:jc w:val="center"/>
            </w:pPr>
            <w:r>
              <w:t>Приоритет</w:t>
            </w:r>
          </w:p>
        </w:tc>
        <w:tc>
          <w:tcPr>
            <w:tcW w:w="3963" w:type="dxa"/>
          </w:tcPr>
          <w:p w14:paraId="3309D764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  <w:jc w:val="center"/>
            </w:pPr>
            <w:r>
              <w:t>Способ минимизации</w:t>
            </w:r>
          </w:p>
        </w:tc>
      </w:tr>
      <w:tr w:rsidR="00DC02F0" w14:paraId="08220871" w14:textId="77777777" w:rsidTr="003C5484">
        <w:tc>
          <w:tcPr>
            <w:tcW w:w="9345" w:type="dxa"/>
            <w:gridSpan w:val="3"/>
          </w:tcPr>
          <w:p w14:paraId="52C26ED0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  <w:r w:rsidRPr="004E1556">
              <w:t>Технические риски</w:t>
            </w:r>
          </w:p>
        </w:tc>
      </w:tr>
      <w:tr w:rsidR="00DC02F0" w14:paraId="39EB60FE" w14:textId="77777777" w:rsidTr="003C5484">
        <w:tc>
          <w:tcPr>
            <w:tcW w:w="3539" w:type="dxa"/>
          </w:tcPr>
          <w:p w14:paraId="1CAA9997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  <w:tc>
          <w:tcPr>
            <w:tcW w:w="1843" w:type="dxa"/>
          </w:tcPr>
          <w:p w14:paraId="57D2F4B8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  <w:tc>
          <w:tcPr>
            <w:tcW w:w="3963" w:type="dxa"/>
          </w:tcPr>
          <w:p w14:paraId="53031FE4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</w:tr>
      <w:tr w:rsidR="00DC02F0" w14:paraId="267BF92D" w14:textId="77777777" w:rsidTr="003C5484">
        <w:tc>
          <w:tcPr>
            <w:tcW w:w="3539" w:type="dxa"/>
          </w:tcPr>
          <w:p w14:paraId="15F4D115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  <w:tc>
          <w:tcPr>
            <w:tcW w:w="1843" w:type="dxa"/>
          </w:tcPr>
          <w:p w14:paraId="6C05E02D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  <w:tc>
          <w:tcPr>
            <w:tcW w:w="3963" w:type="dxa"/>
          </w:tcPr>
          <w:p w14:paraId="38761E7A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</w:tr>
      <w:tr w:rsidR="00DC02F0" w14:paraId="5BD17FEE" w14:textId="77777777" w:rsidTr="003C5484">
        <w:tc>
          <w:tcPr>
            <w:tcW w:w="9345" w:type="dxa"/>
            <w:gridSpan w:val="3"/>
          </w:tcPr>
          <w:p w14:paraId="7D12F86E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  <w:r>
              <w:t>Организационные риски</w:t>
            </w:r>
          </w:p>
        </w:tc>
      </w:tr>
      <w:tr w:rsidR="00DC02F0" w14:paraId="78F4558F" w14:textId="77777777" w:rsidTr="003C5484">
        <w:tc>
          <w:tcPr>
            <w:tcW w:w="3539" w:type="dxa"/>
          </w:tcPr>
          <w:p w14:paraId="0F25C3ED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  <w:tc>
          <w:tcPr>
            <w:tcW w:w="1843" w:type="dxa"/>
          </w:tcPr>
          <w:p w14:paraId="36DA153E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  <w:tc>
          <w:tcPr>
            <w:tcW w:w="3963" w:type="dxa"/>
          </w:tcPr>
          <w:p w14:paraId="676DC390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</w:tr>
      <w:tr w:rsidR="00DC02F0" w14:paraId="21D21C3E" w14:textId="77777777" w:rsidTr="003C5484">
        <w:tc>
          <w:tcPr>
            <w:tcW w:w="3539" w:type="dxa"/>
          </w:tcPr>
          <w:p w14:paraId="50833E84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  <w:tc>
          <w:tcPr>
            <w:tcW w:w="1843" w:type="dxa"/>
          </w:tcPr>
          <w:p w14:paraId="560239A0" w14:textId="77777777" w:rsidR="00DC02F0" w:rsidRPr="007D2796" w:rsidRDefault="00DC02F0" w:rsidP="003C5484">
            <w:pPr>
              <w:tabs>
                <w:tab w:val="left" w:pos="-284"/>
                <w:tab w:val="left" w:pos="851"/>
              </w:tabs>
              <w:ind w:firstLine="0"/>
              <w:rPr>
                <w:lang w:val="en-US"/>
              </w:rPr>
            </w:pPr>
          </w:p>
        </w:tc>
        <w:tc>
          <w:tcPr>
            <w:tcW w:w="3963" w:type="dxa"/>
          </w:tcPr>
          <w:p w14:paraId="2E6989A4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</w:tr>
      <w:tr w:rsidR="00DC02F0" w14:paraId="4681B240" w14:textId="77777777" w:rsidTr="003C5484">
        <w:tc>
          <w:tcPr>
            <w:tcW w:w="9345" w:type="dxa"/>
            <w:gridSpan w:val="3"/>
          </w:tcPr>
          <w:p w14:paraId="14922AD4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  <w:r>
              <w:t>Экономические риски</w:t>
            </w:r>
          </w:p>
        </w:tc>
      </w:tr>
      <w:tr w:rsidR="00DC02F0" w14:paraId="67EC96D8" w14:textId="77777777" w:rsidTr="003C5484">
        <w:tc>
          <w:tcPr>
            <w:tcW w:w="3539" w:type="dxa"/>
          </w:tcPr>
          <w:p w14:paraId="78A013AB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  <w:tc>
          <w:tcPr>
            <w:tcW w:w="1843" w:type="dxa"/>
          </w:tcPr>
          <w:p w14:paraId="301F7FD5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  <w:tc>
          <w:tcPr>
            <w:tcW w:w="3963" w:type="dxa"/>
          </w:tcPr>
          <w:p w14:paraId="4377D9D5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</w:tr>
      <w:tr w:rsidR="00DC02F0" w14:paraId="2344E2D0" w14:textId="77777777" w:rsidTr="003C5484">
        <w:tc>
          <w:tcPr>
            <w:tcW w:w="3539" w:type="dxa"/>
          </w:tcPr>
          <w:p w14:paraId="7A63CDD5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  <w:tc>
          <w:tcPr>
            <w:tcW w:w="1843" w:type="dxa"/>
          </w:tcPr>
          <w:p w14:paraId="61DC5DC3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  <w:tc>
          <w:tcPr>
            <w:tcW w:w="3963" w:type="dxa"/>
          </w:tcPr>
          <w:p w14:paraId="5E05E591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</w:tr>
      <w:tr w:rsidR="00DC02F0" w14:paraId="2BADD0C4" w14:textId="77777777" w:rsidTr="003C5484">
        <w:tc>
          <w:tcPr>
            <w:tcW w:w="9345" w:type="dxa"/>
            <w:gridSpan w:val="3"/>
          </w:tcPr>
          <w:p w14:paraId="24BE180F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  <w:r>
              <w:t>Юридические риски</w:t>
            </w:r>
          </w:p>
        </w:tc>
      </w:tr>
      <w:tr w:rsidR="00DC02F0" w14:paraId="484B0E87" w14:textId="77777777" w:rsidTr="003C5484">
        <w:tc>
          <w:tcPr>
            <w:tcW w:w="3539" w:type="dxa"/>
          </w:tcPr>
          <w:p w14:paraId="462EB676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  <w:tc>
          <w:tcPr>
            <w:tcW w:w="1843" w:type="dxa"/>
          </w:tcPr>
          <w:p w14:paraId="091A9CBF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  <w:tc>
          <w:tcPr>
            <w:tcW w:w="3963" w:type="dxa"/>
          </w:tcPr>
          <w:p w14:paraId="5CFBF0A0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</w:tr>
      <w:tr w:rsidR="00DC02F0" w14:paraId="1D21A262" w14:textId="77777777" w:rsidTr="003C5484">
        <w:tc>
          <w:tcPr>
            <w:tcW w:w="3539" w:type="dxa"/>
          </w:tcPr>
          <w:p w14:paraId="02793A2C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  <w:tc>
          <w:tcPr>
            <w:tcW w:w="1843" w:type="dxa"/>
          </w:tcPr>
          <w:p w14:paraId="7FB95763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  <w:tc>
          <w:tcPr>
            <w:tcW w:w="3963" w:type="dxa"/>
          </w:tcPr>
          <w:p w14:paraId="045A7405" w14:textId="77777777" w:rsidR="00DC02F0" w:rsidRDefault="00DC02F0" w:rsidP="003C5484">
            <w:pPr>
              <w:tabs>
                <w:tab w:val="left" w:pos="-284"/>
                <w:tab w:val="left" w:pos="851"/>
              </w:tabs>
              <w:ind w:firstLine="0"/>
            </w:pPr>
          </w:p>
        </w:tc>
      </w:tr>
    </w:tbl>
    <w:p w14:paraId="2E5F56C7" w14:textId="77777777" w:rsidR="00DC02F0" w:rsidRDefault="00DC02F0" w:rsidP="00DC02F0">
      <w:pPr>
        <w:pStyle w:val="1"/>
        <w:numPr>
          <w:ilvl w:val="0"/>
          <w:numId w:val="1"/>
        </w:numPr>
      </w:pPr>
      <w:r>
        <w:t>Порядок выполнения работы</w:t>
      </w:r>
    </w:p>
    <w:p w14:paraId="1A90ED95" w14:textId="77777777" w:rsidR="00DC02F0" w:rsidRDefault="00DC02F0" w:rsidP="00DC02F0">
      <w:pPr>
        <w:pStyle w:val="2"/>
        <w:numPr>
          <w:ilvl w:val="1"/>
          <w:numId w:val="1"/>
        </w:numPr>
      </w:pPr>
      <w:r>
        <w:t>Повторить теоретический материал п. 3.1;</w:t>
      </w:r>
    </w:p>
    <w:p w14:paraId="44F72613" w14:textId="77777777" w:rsidR="00DC02F0" w:rsidRDefault="00DC02F0" w:rsidP="00DC02F0">
      <w:pPr>
        <w:pStyle w:val="2"/>
        <w:numPr>
          <w:ilvl w:val="1"/>
          <w:numId w:val="1"/>
        </w:numPr>
      </w:pPr>
      <w:r>
        <w:t>Заполнить таблицу п. 5.2</w:t>
      </w:r>
    </w:p>
    <w:p w14:paraId="587C828A" w14:textId="77777777" w:rsidR="00DC02F0" w:rsidRDefault="00DC02F0" w:rsidP="00DC02F0">
      <w:pPr>
        <w:pStyle w:val="2"/>
        <w:numPr>
          <w:ilvl w:val="1"/>
          <w:numId w:val="1"/>
        </w:numPr>
      </w:pPr>
      <w:r>
        <w:t>Ответить на контрольные вопросы п. 8;</w:t>
      </w:r>
    </w:p>
    <w:p w14:paraId="3BA8C798" w14:textId="77777777" w:rsidR="00DC02F0" w:rsidRDefault="00DC02F0" w:rsidP="00DC02F0">
      <w:pPr>
        <w:pStyle w:val="2"/>
        <w:numPr>
          <w:ilvl w:val="1"/>
          <w:numId w:val="1"/>
        </w:numPr>
      </w:pPr>
      <w:r>
        <w:t>Заполнить отчет п. 7.</w:t>
      </w:r>
    </w:p>
    <w:p w14:paraId="54FDD56E" w14:textId="77777777" w:rsidR="00DC02F0" w:rsidRDefault="00DC02F0" w:rsidP="00DC02F0"/>
    <w:p w14:paraId="28F1B42E" w14:textId="77777777" w:rsidR="00DC02F0" w:rsidRDefault="00DC02F0" w:rsidP="00DC02F0">
      <w:pPr>
        <w:pStyle w:val="1"/>
        <w:numPr>
          <w:ilvl w:val="0"/>
          <w:numId w:val="1"/>
        </w:numPr>
      </w:pPr>
      <w:r>
        <w:lastRenderedPageBreak/>
        <w:t>Содержание отчета</w:t>
      </w:r>
    </w:p>
    <w:p w14:paraId="5B9A0CAB" w14:textId="77777777" w:rsidR="00DC02F0" w:rsidRDefault="00DC02F0" w:rsidP="00DC02F0">
      <w:pPr>
        <w:pStyle w:val="2"/>
        <w:numPr>
          <w:ilvl w:val="1"/>
          <w:numId w:val="1"/>
        </w:numPr>
      </w:pPr>
      <w:r>
        <w:t>Титульный лист;</w:t>
      </w:r>
    </w:p>
    <w:p w14:paraId="3FE4F2A8" w14:textId="77777777" w:rsidR="00DC02F0" w:rsidRDefault="00DC02F0" w:rsidP="00DC02F0">
      <w:pPr>
        <w:pStyle w:val="2"/>
        <w:numPr>
          <w:ilvl w:val="1"/>
          <w:numId w:val="1"/>
        </w:numPr>
      </w:pPr>
      <w:r>
        <w:t>Цель работы;</w:t>
      </w:r>
    </w:p>
    <w:p w14:paraId="4D3DFE82" w14:textId="77777777" w:rsidR="00DC02F0" w:rsidRDefault="00DC02F0" w:rsidP="00DC02F0">
      <w:pPr>
        <w:pStyle w:val="2"/>
        <w:numPr>
          <w:ilvl w:val="1"/>
          <w:numId w:val="1"/>
        </w:numPr>
      </w:pPr>
      <w:r>
        <w:t>Таблица п. 5.2</w:t>
      </w:r>
    </w:p>
    <w:p w14:paraId="5E599525" w14:textId="77777777" w:rsidR="00DC02F0" w:rsidRDefault="00DC02F0" w:rsidP="00DC02F0">
      <w:pPr>
        <w:pStyle w:val="2"/>
        <w:numPr>
          <w:ilvl w:val="1"/>
          <w:numId w:val="1"/>
        </w:numPr>
      </w:pPr>
      <w:r>
        <w:t>Ответы на контрольные вопросы п. 6.3;</w:t>
      </w:r>
    </w:p>
    <w:p w14:paraId="2DBB9711" w14:textId="77777777" w:rsidR="00DC02F0" w:rsidRDefault="00DC02F0" w:rsidP="00DC02F0">
      <w:pPr>
        <w:pStyle w:val="2"/>
        <w:numPr>
          <w:ilvl w:val="1"/>
          <w:numId w:val="1"/>
        </w:numPr>
      </w:pPr>
      <w:r>
        <w:t>Вывод по проделанной работе.</w:t>
      </w:r>
    </w:p>
    <w:p w14:paraId="109F2CDD" w14:textId="77777777" w:rsidR="00DC02F0" w:rsidRDefault="00DC02F0" w:rsidP="00DC02F0">
      <w:pPr>
        <w:pStyle w:val="1"/>
        <w:numPr>
          <w:ilvl w:val="0"/>
          <w:numId w:val="1"/>
        </w:numPr>
      </w:pPr>
      <w:r>
        <w:t>Контрольные вопросы</w:t>
      </w:r>
    </w:p>
    <w:p w14:paraId="4588CAEA" w14:textId="77777777" w:rsidR="00DC02F0" w:rsidRDefault="00DC02F0" w:rsidP="00DC02F0">
      <w:pPr>
        <w:pStyle w:val="2"/>
        <w:numPr>
          <w:ilvl w:val="1"/>
          <w:numId w:val="1"/>
        </w:numPr>
      </w:pPr>
      <w:r>
        <w:t>Какие технические риски при разработке и внедрении ПО существуют?</w:t>
      </w:r>
    </w:p>
    <w:p w14:paraId="2BDD486D" w14:textId="77777777" w:rsidR="00DC02F0" w:rsidRDefault="00DC02F0" w:rsidP="00DC02F0">
      <w:pPr>
        <w:pStyle w:val="2"/>
        <w:numPr>
          <w:ilvl w:val="1"/>
          <w:numId w:val="1"/>
        </w:numPr>
      </w:pPr>
      <w:r>
        <w:t>Какие организационные риски при разработке и внедрении ПО существуют?</w:t>
      </w:r>
    </w:p>
    <w:p w14:paraId="63305A22" w14:textId="77777777" w:rsidR="00DC02F0" w:rsidRDefault="00DC02F0" w:rsidP="00DC02F0">
      <w:pPr>
        <w:pStyle w:val="2"/>
        <w:numPr>
          <w:ilvl w:val="1"/>
          <w:numId w:val="1"/>
        </w:numPr>
      </w:pPr>
      <w:r>
        <w:t>Какие экономические риски при разработке и внедрении ПО существуют?</w:t>
      </w:r>
    </w:p>
    <w:p w14:paraId="50FEB0B4" w14:textId="77777777" w:rsidR="00DC02F0" w:rsidRDefault="00DC02F0" w:rsidP="00DC02F0">
      <w:pPr>
        <w:pStyle w:val="2"/>
        <w:numPr>
          <w:ilvl w:val="1"/>
          <w:numId w:val="1"/>
        </w:numPr>
      </w:pPr>
      <w:r>
        <w:t>Какие юридические риски при разработке и внедрении ПО существуют?</w:t>
      </w:r>
    </w:p>
    <w:p w14:paraId="55CDC7E0" w14:textId="77777777" w:rsidR="00DC02F0" w:rsidRDefault="00DC02F0" w:rsidP="00DC02F0">
      <w:pPr>
        <w:pStyle w:val="1"/>
        <w:numPr>
          <w:ilvl w:val="0"/>
          <w:numId w:val="1"/>
        </w:numPr>
      </w:pPr>
      <w:r>
        <w:t>Приложение</w:t>
      </w:r>
    </w:p>
    <w:p w14:paraId="5279B816" w14:textId="77777777" w:rsidR="00DC02F0" w:rsidRDefault="00DC02F0" w:rsidP="00DC02F0"/>
    <w:p w14:paraId="22980A6C" w14:textId="77777777" w:rsidR="00DC02F0" w:rsidRDefault="00DC02F0" w:rsidP="00DC02F0">
      <w:r>
        <w:t>Проект разработки и внедрения программного обеспечения для task-tracking и Kanban-досок</w:t>
      </w:r>
    </w:p>
    <w:p w14:paraId="3DD49053" w14:textId="77777777" w:rsidR="00DC02F0" w:rsidRDefault="00DC02F0" w:rsidP="00DC02F0">
      <w:r>
        <w:t>1. Определение требований</w:t>
      </w:r>
    </w:p>
    <w:p w14:paraId="1EB197BF" w14:textId="77777777" w:rsidR="00DC02F0" w:rsidRDefault="00DC02F0" w:rsidP="00DC02F0">
      <w:r>
        <w:t>1.1. Анализ целевой аудитории</w:t>
      </w:r>
    </w:p>
    <w:p w14:paraId="1E173AD4" w14:textId="77777777" w:rsidR="00DC02F0" w:rsidRDefault="00DC02F0" w:rsidP="00DC02F0">
      <w:r>
        <w:t>•</w:t>
      </w:r>
      <w:r>
        <w:tab/>
        <w:t>Кто будут пользователи: внутренние сотрудники компании, команды разработчиков, проектные менеджеры, или внешние клиенты.</w:t>
      </w:r>
    </w:p>
    <w:p w14:paraId="7C389295" w14:textId="77777777" w:rsidR="00DC02F0" w:rsidRDefault="00DC02F0" w:rsidP="00DC02F0">
      <w:r>
        <w:t>•</w:t>
      </w:r>
      <w:r>
        <w:tab/>
        <w:t>Какие задачи решает ПО: управление проектами, отслеживание задач, мониторинг рабочего времени, совместная работа.</w:t>
      </w:r>
    </w:p>
    <w:p w14:paraId="215C477B" w14:textId="3496F1A3" w:rsidR="00DC02F0" w:rsidRPr="001343BE" w:rsidRDefault="00DC02F0" w:rsidP="00DC02F0">
      <w:r>
        <w:t>•</w:t>
      </w:r>
      <w:r>
        <w:tab/>
        <w:t>Какие существующие инструменты пользовались популярностью в вашей организации</w:t>
      </w:r>
      <w:r w:rsidR="001343BE">
        <w:t xml:space="preserve">: </w:t>
      </w:r>
      <w:r w:rsidR="001343BE">
        <w:rPr>
          <w:lang w:val="en-US"/>
        </w:rPr>
        <w:t>Jira</w:t>
      </w:r>
      <w:r w:rsidR="001343BE" w:rsidRPr="001343BE">
        <w:t xml:space="preserve">, </w:t>
      </w:r>
      <w:r w:rsidR="001343BE">
        <w:rPr>
          <w:lang w:val="en-US"/>
        </w:rPr>
        <w:t>GitHub</w:t>
      </w:r>
      <w:r w:rsidR="001343BE" w:rsidRPr="001343BE">
        <w:t xml:space="preserve"> </w:t>
      </w:r>
      <w:r w:rsidR="001343BE">
        <w:rPr>
          <w:lang w:val="en-US"/>
        </w:rPr>
        <w:t>Projects</w:t>
      </w:r>
      <w:r w:rsidR="001343BE" w:rsidRPr="001343BE">
        <w:t>.</w:t>
      </w:r>
    </w:p>
    <w:p w14:paraId="6C2EFC25" w14:textId="77777777" w:rsidR="00DC02F0" w:rsidRDefault="00DC02F0" w:rsidP="00DC02F0">
      <w:r>
        <w:t>1.2. Функциональные требования</w:t>
      </w:r>
    </w:p>
    <w:p w14:paraId="618BF5B3" w14:textId="77777777" w:rsidR="00DC02F0" w:rsidRDefault="00DC02F0" w:rsidP="00DC02F0">
      <w:r>
        <w:t>•</w:t>
      </w:r>
      <w:r>
        <w:tab/>
        <w:t>Создание, отслеживание, редактирование задач.</w:t>
      </w:r>
    </w:p>
    <w:p w14:paraId="515DC159" w14:textId="77777777" w:rsidR="00DC02F0" w:rsidRPr="002A5E92" w:rsidRDefault="00DC02F0" w:rsidP="00DC02F0">
      <w:pPr>
        <w:rPr>
          <w:lang w:val="en-US"/>
        </w:rPr>
      </w:pPr>
      <w:r w:rsidRPr="002A5E92">
        <w:rPr>
          <w:lang w:val="en-US"/>
        </w:rPr>
        <w:t>•</w:t>
      </w:r>
      <w:r w:rsidRPr="002A5E92">
        <w:rPr>
          <w:lang w:val="en-US"/>
        </w:rPr>
        <w:tab/>
      </w:r>
      <w:r>
        <w:t>Настройка</w:t>
      </w:r>
      <w:r w:rsidRPr="002A5E92">
        <w:rPr>
          <w:lang w:val="en-US"/>
        </w:rPr>
        <w:t xml:space="preserve"> </w:t>
      </w:r>
      <w:r>
        <w:t>досок</w:t>
      </w:r>
      <w:r w:rsidRPr="002A5E92">
        <w:rPr>
          <w:lang w:val="en-US"/>
        </w:rPr>
        <w:t xml:space="preserve"> Kanban </w:t>
      </w:r>
      <w:r>
        <w:t>с</w:t>
      </w:r>
      <w:r w:rsidRPr="002A5E92">
        <w:rPr>
          <w:lang w:val="en-US"/>
        </w:rPr>
        <w:t xml:space="preserve"> </w:t>
      </w:r>
      <w:r>
        <w:t>различными</w:t>
      </w:r>
      <w:r w:rsidRPr="002A5E92">
        <w:rPr>
          <w:lang w:val="en-US"/>
        </w:rPr>
        <w:t xml:space="preserve"> </w:t>
      </w:r>
      <w:r>
        <w:t>этапами</w:t>
      </w:r>
      <w:r w:rsidRPr="002A5E92">
        <w:rPr>
          <w:lang w:val="en-US"/>
        </w:rPr>
        <w:t xml:space="preserve"> (Backlog, To-Do, In Progress, Done).</w:t>
      </w:r>
    </w:p>
    <w:p w14:paraId="14CF4DB3" w14:textId="77777777" w:rsidR="00DC02F0" w:rsidRDefault="00DC02F0" w:rsidP="00DC02F0">
      <w:r>
        <w:t>•</w:t>
      </w:r>
      <w:r>
        <w:tab/>
        <w:t>Присвоение задач пользователям.</w:t>
      </w:r>
    </w:p>
    <w:p w14:paraId="6FE481C0" w14:textId="77777777" w:rsidR="00DC02F0" w:rsidRDefault="00DC02F0" w:rsidP="00DC02F0">
      <w:r>
        <w:t>•</w:t>
      </w:r>
      <w:r>
        <w:tab/>
        <w:t>Возможность создания подзадач.</w:t>
      </w:r>
    </w:p>
    <w:p w14:paraId="2C5285A8" w14:textId="77777777" w:rsidR="00DC02F0" w:rsidRDefault="00DC02F0" w:rsidP="00DC02F0">
      <w:r>
        <w:t>•</w:t>
      </w:r>
      <w:r>
        <w:tab/>
        <w:t>Приоритизация задач.</w:t>
      </w:r>
    </w:p>
    <w:p w14:paraId="74DE4EE0" w14:textId="77777777" w:rsidR="00DC02F0" w:rsidRDefault="00DC02F0" w:rsidP="00DC02F0">
      <w:r>
        <w:t>•</w:t>
      </w:r>
      <w:r>
        <w:tab/>
        <w:t>Интеграция с другими системами (например, Jira, GitHub, Discord).</w:t>
      </w:r>
    </w:p>
    <w:p w14:paraId="0F84E735" w14:textId="77777777" w:rsidR="00DC02F0" w:rsidRDefault="00DC02F0" w:rsidP="00DC02F0">
      <w:r>
        <w:t>•</w:t>
      </w:r>
      <w:r>
        <w:tab/>
        <w:t>Отслеживание прогресса (диаграммы Ганта, статистика выполнения задач).</w:t>
      </w:r>
    </w:p>
    <w:p w14:paraId="78A68B3B" w14:textId="77777777" w:rsidR="00DC02F0" w:rsidRDefault="00DC02F0" w:rsidP="00DC02F0">
      <w:r>
        <w:t>•</w:t>
      </w:r>
      <w:r>
        <w:tab/>
        <w:t>Возможность комментирования и вложения файлов.</w:t>
      </w:r>
    </w:p>
    <w:p w14:paraId="2838525E" w14:textId="77777777" w:rsidR="00DC02F0" w:rsidRDefault="00DC02F0" w:rsidP="00DC02F0">
      <w:r>
        <w:t>•</w:t>
      </w:r>
      <w:r>
        <w:tab/>
        <w:t>Автоматические уведомления и напоминания.</w:t>
      </w:r>
    </w:p>
    <w:p w14:paraId="13BCA469" w14:textId="77777777" w:rsidR="00DC02F0" w:rsidRDefault="00DC02F0" w:rsidP="00DC02F0">
      <w:r>
        <w:t>1.3. Нефункциональные требования</w:t>
      </w:r>
    </w:p>
    <w:p w14:paraId="46FC15D4" w14:textId="77777777" w:rsidR="00DC02F0" w:rsidRDefault="00DC02F0" w:rsidP="00DC02F0">
      <w:r>
        <w:t>•</w:t>
      </w:r>
      <w:r>
        <w:tab/>
        <w:t>Масштабируемость: поддержка роста числа пользователей.</w:t>
      </w:r>
    </w:p>
    <w:p w14:paraId="4FDE3D02" w14:textId="77777777" w:rsidR="00DC02F0" w:rsidRDefault="00DC02F0" w:rsidP="00DC02F0">
      <w:r>
        <w:t>•</w:t>
      </w:r>
      <w:r>
        <w:tab/>
        <w:t>Безопасность: многослойная аутентификация, контроль доступа.</w:t>
      </w:r>
    </w:p>
    <w:p w14:paraId="1BD74B26" w14:textId="77777777" w:rsidR="00DC02F0" w:rsidRDefault="00DC02F0" w:rsidP="00DC02F0">
      <w:r>
        <w:lastRenderedPageBreak/>
        <w:t>•</w:t>
      </w:r>
      <w:r>
        <w:tab/>
        <w:t>UX/UI: интуитивно понятный интерфейс, адаптация под мобильные устройства.</w:t>
      </w:r>
    </w:p>
    <w:p w14:paraId="2D6AA6FB" w14:textId="77777777" w:rsidR="00DC02F0" w:rsidRDefault="00DC02F0" w:rsidP="00DC02F0">
      <w:r>
        <w:t>•</w:t>
      </w:r>
      <w:r>
        <w:tab/>
        <w:t>Производительность: высокая скорость загрузки даже при большом количестве задач и пользователей.</w:t>
      </w:r>
    </w:p>
    <w:p w14:paraId="6F94AB2B" w14:textId="77777777" w:rsidR="00DC02F0" w:rsidRDefault="00DC02F0" w:rsidP="00DC02F0">
      <w:r>
        <w:t>2. Техническое проектирование</w:t>
      </w:r>
    </w:p>
    <w:p w14:paraId="35779578" w14:textId="77777777" w:rsidR="00DC02F0" w:rsidRDefault="00DC02F0" w:rsidP="00DC02F0">
      <w:r>
        <w:t>2.1. Архитектура приложения</w:t>
      </w:r>
    </w:p>
    <w:p w14:paraId="47ADF861" w14:textId="77777777" w:rsidR="00DC02F0" w:rsidRDefault="00DC02F0" w:rsidP="00DC02F0">
      <w:r>
        <w:t>•</w:t>
      </w:r>
      <w:r>
        <w:tab/>
        <w:t>Модель клиент-сервер: серверная часть на облаке или локальных серверах, клиентская часть в виде web-приложения.</w:t>
      </w:r>
    </w:p>
    <w:p w14:paraId="781E8EA1" w14:textId="77777777" w:rsidR="00DC02F0" w:rsidRDefault="00DC02F0" w:rsidP="00DC02F0">
      <w:r>
        <w:t>•</w:t>
      </w:r>
      <w:r>
        <w:tab/>
        <w:t>Микросервисная архитектура: для улучшенной масштабируемости и возможности раздельного обновления компонентов.</w:t>
      </w:r>
    </w:p>
    <w:p w14:paraId="4752BE2F" w14:textId="77777777" w:rsidR="00DC02F0" w:rsidRDefault="00DC02F0" w:rsidP="00DC02F0">
      <w:r>
        <w:t>•</w:t>
      </w:r>
      <w:r>
        <w:tab/>
        <w:t>Backend: REST API для взаимодействия клиента с сервером.</w:t>
      </w:r>
    </w:p>
    <w:p w14:paraId="4C56E91D" w14:textId="77777777" w:rsidR="00DC02F0" w:rsidRDefault="00DC02F0" w:rsidP="00DC02F0">
      <w:r>
        <w:t>•</w:t>
      </w:r>
      <w:r>
        <w:tab/>
        <w:t>Frontend: JavaScript-фреймворки (React, Angular, Vue.js) для динамичного интерфейса.</w:t>
      </w:r>
    </w:p>
    <w:p w14:paraId="3D39E7C9" w14:textId="77777777" w:rsidR="00DC02F0" w:rsidRDefault="00DC02F0" w:rsidP="00DC02F0">
      <w:r>
        <w:t>2.2. Выбор технологий</w:t>
      </w:r>
    </w:p>
    <w:p w14:paraId="717DD339" w14:textId="77777777" w:rsidR="00DC02F0" w:rsidRDefault="00DC02F0" w:rsidP="00DC02F0">
      <w:r>
        <w:t>•</w:t>
      </w:r>
      <w:r>
        <w:tab/>
        <w:t>Backend: Node.js с Express.js или .NET Core на C#.</w:t>
      </w:r>
    </w:p>
    <w:p w14:paraId="031D1D4F" w14:textId="77777777" w:rsidR="00DC02F0" w:rsidRDefault="00DC02F0" w:rsidP="00DC02F0">
      <w:r>
        <w:t>•</w:t>
      </w:r>
      <w:r>
        <w:tab/>
        <w:t>Frontend: React или Angular.</w:t>
      </w:r>
    </w:p>
    <w:p w14:paraId="0EFA0CE2" w14:textId="77777777" w:rsidR="00DC02F0" w:rsidRDefault="00DC02F0" w:rsidP="00DC02F0">
      <w:r>
        <w:t>•</w:t>
      </w:r>
      <w:r>
        <w:tab/>
        <w:t>База данных: PostgreSQL, MySQL или MongoDB для хранения задач, пользователей и данных досок.</w:t>
      </w:r>
    </w:p>
    <w:p w14:paraId="29CD01E3" w14:textId="77777777" w:rsidR="00DC02F0" w:rsidRDefault="00DC02F0" w:rsidP="00DC02F0">
      <w:r>
        <w:t>•</w:t>
      </w:r>
      <w:r>
        <w:tab/>
        <w:t>Управление задачами в реальном времени: WebSocket или другие технологии для обновления данных в режиме реального времени.</w:t>
      </w:r>
    </w:p>
    <w:p w14:paraId="38CE2C65" w14:textId="77777777" w:rsidR="00DC02F0" w:rsidRDefault="00DC02F0" w:rsidP="00DC02F0">
      <w:r>
        <w:t>2.3. Интеграции</w:t>
      </w:r>
    </w:p>
    <w:p w14:paraId="5889EABE" w14:textId="77777777" w:rsidR="00DC02F0" w:rsidRDefault="00DC02F0" w:rsidP="00DC02F0">
      <w:r>
        <w:t>•</w:t>
      </w:r>
      <w:r>
        <w:tab/>
        <w:t>API для интеграции с другими системами (GitHub, GitLab, Slack, Email).</w:t>
      </w:r>
    </w:p>
    <w:p w14:paraId="3DFF62E0" w14:textId="77777777" w:rsidR="00DC02F0" w:rsidRDefault="00DC02F0" w:rsidP="00DC02F0">
      <w:r>
        <w:t>•</w:t>
      </w:r>
      <w:r>
        <w:tab/>
        <w:t>Встраивание системы отчетов и диаграмм.</w:t>
      </w:r>
    </w:p>
    <w:p w14:paraId="0980FBC7" w14:textId="77777777" w:rsidR="00DC02F0" w:rsidRDefault="00DC02F0" w:rsidP="00DC02F0">
      <w:r>
        <w:t>•</w:t>
      </w:r>
      <w:r>
        <w:tab/>
        <w:t>Поддержка CI/CD для автоматического развертывания и обновлений.</w:t>
      </w:r>
    </w:p>
    <w:p w14:paraId="3447B0F3" w14:textId="77777777" w:rsidR="00DC02F0" w:rsidRDefault="00DC02F0" w:rsidP="00DC02F0">
      <w:r>
        <w:t>3. Разработка</w:t>
      </w:r>
    </w:p>
    <w:p w14:paraId="3D5C21D6" w14:textId="77777777" w:rsidR="00DC02F0" w:rsidRDefault="00DC02F0" w:rsidP="00DC02F0">
      <w:r>
        <w:t>3.1. Модульная разработка</w:t>
      </w:r>
    </w:p>
    <w:p w14:paraId="128AD421" w14:textId="77777777" w:rsidR="00DC02F0" w:rsidRDefault="00DC02F0" w:rsidP="00DC02F0">
      <w:r>
        <w:t>•</w:t>
      </w:r>
      <w:r>
        <w:tab/>
        <w:t>Модуль авторизации: OAuth 2.0 для авторизации через Google, GitHub, или другие провайдеры.</w:t>
      </w:r>
    </w:p>
    <w:p w14:paraId="72F8B11B" w14:textId="77777777" w:rsidR="00DC02F0" w:rsidRDefault="00DC02F0" w:rsidP="00DC02F0">
      <w:r>
        <w:t>•</w:t>
      </w:r>
      <w:r>
        <w:tab/>
        <w:t>Модуль управления задачами: CRUD операции для создания, редактирования и удаления задач.</w:t>
      </w:r>
    </w:p>
    <w:p w14:paraId="49AF3EB6" w14:textId="77777777" w:rsidR="00DC02F0" w:rsidRDefault="00DC02F0" w:rsidP="00DC02F0">
      <w:r>
        <w:t>•</w:t>
      </w:r>
      <w:r>
        <w:tab/>
        <w:t>Kanban-доска: интерактивный интерфейс для перетаскивания карточек задач между колонками.</w:t>
      </w:r>
    </w:p>
    <w:p w14:paraId="6305A727" w14:textId="77777777" w:rsidR="00DC02F0" w:rsidRDefault="00DC02F0" w:rsidP="00DC02F0">
      <w:r>
        <w:t>•</w:t>
      </w:r>
      <w:r>
        <w:tab/>
        <w:t>Модуль уведомлений: e-mail, push-уведомления для напоминаний о дедлайнах.</w:t>
      </w:r>
    </w:p>
    <w:p w14:paraId="6AEA779B" w14:textId="77777777" w:rsidR="00DC02F0" w:rsidRDefault="00DC02F0" w:rsidP="00DC02F0">
      <w:r>
        <w:t>•</w:t>
      </w:r>
      <w:r>
        <w:tab/>
        <w:t>Модуль отчетности: графики выполнения задач, статус команд и пользователей.</w:t>
      </w:r>
    </w:p>
    <w:p w14:paraId="3FFB597D" w14:textId="77777777" w:rsidR="00DC02F0" w:rsidRDefault="00DC02F0" w:rsidP="00DC02F0">
      <w:r>
        <w:t>3.2. Тестирование</w:t>
      </w:r>
    </w:p>
    <w:p w14:paraId="28A4E4B5" w14:textId="77777777" w:rsidR="00DC02F0" w:rsidRDefault="00DC02F0" w:rsidP="00DC02F0">
      <w:r>
        <w:t>•</w:t>
      </w:r>
      <w:r>
        <w:tab/>
        <w:t>Написание unit-тестов для ключевых модулей.</w:t>
      </w:r>
    </w:p>
    <w:p w14:paraId="58E6B47E" w14:textId="77777777" w:rsidR="00DC02F0" w:rsidRDefault="00DC02F0" w:rsidP="00DC02F0">
      <w:r>
        <w:t>•</w:t>
      </w:r>
      <w:r>
        <w:tab/>
        <w:t>Интеграционные тесты для проверки взаимодействия между модулями.</w:t>
      </w:r>
    </w:p>
    <w:p w14:paraId="25A71D37" w14:textId="77777777" w:rsidR="00DC02F0" w:rsidRDefault="00DC02F0" w:rsidP="00DC02F0">
      <w:r>
        <w:t>•</w:t>
      </w:r>
      <w:r>
        <w:tab/>
        <w:t>Регрессионное тестирование после каждого нового функционала.</w:t>
      </w:r>
    </w:p>
    <w:p w14:paraId="17189FD9" w14:textId="77777777" w:rsidR="00DC02F0" w:rsidRDefault="00DC02F0" w:rsidP="00DC02F0">
      <w:r>
        <w:t>4. Внедрение</w:t>
      </w:r>
    </w:p>
    <w:p w14:paraId="26B90BA5" w14:textId="77777777" w:rsidR="00DC02F0" w:rsidRDefault="00DC02F0" w:rsidP="00DC02F0">
      <w:r>
        <w:t>4.1. Этапы внедрения</w:t>
      </w:r>
    </w:p>
    <w:p w14:paraId="24007B2E" w14:textId="77777777" w:rsidR="00DC02F0" w:rsidRDefault="00DC02F0" w:rsidP="00DC02F0">
      <w:r>
        <w:t>•</w:t>
      </w:r>
      <w:r>
        <w:tab/>
        <w:t>Пилотный проект: внедрение на небольшой группе пользователей для получения обратной связи и устранения ошибок.</w:t>
      </w:r>
    </w:p>
    <w:p w14:paraId="41825D11" w14:textId="77777777" w:rsidR="00DC02F0" w:rsidRDefault="00DC02F0" w:rsidP="00DC02F0">
      <w:r>
        <w:lastRenderedPageBreak/>
        <w:t>•</w:t>
      </w:r>
      <w:r>
        <w:tab/>
        <w:t>Расширенное внедрение: поэтапное распространение на все подразделения компании.</w:t>
      </w:r>
    </w:p>
    <w:p w14:paraId="41392859" w14:textId="77777777" w:rsidR="00DC02F0" w:rsidRDefault="00DC02F0" w:rsidP="00DC02F0">
      <w:r>
        <w:t>•</w:t>
      </w:r>
      <w:r>
        <w:tab/>
        <w:t>Техническая поддержка: обеспечение каналов для быстрого решения проблем (чат-поддержка, базы знаний).</w:t>
      </w:r>
    </w:p>
    <w:p w14:paraId="48CDA9A2" w14:textId="77777777" w:rsidR="00DC02F0" w:rsidRDefault="00DC02F0" w:rsidP="00DC02F0">
      <w:r>
        <w:t>4.2. Обучение пользователей</w:t>
      </w:r>
    </w:p>
    <w:p w14:paraId="14F19AC0" w14:textId="77777777" w:rsidR="00DC02F0" w:rsidRDefault="00DC02F0" w:rsidP="00DC02F0">
      <w:r>
        <w:t>•</w:t>
      </w:r>
      <w:r>
        <w:tab/>
        <w:t>Проведение обучающих сессий для сотрудников.</w:t>
      </w:r>
    </w:p>
    <w:p w14:paraId="13CA64A3" w14:textId="77777777" w:rsidR="00DC02F0" w:rsidRDefault="00DC02F0" w:rsidP="00DC02F0">
      <w:r>
        <w:t>•</w:t>
      </w:r>
      <w:r>
        <w:tab/>
        <w:t>Разработка документации и видеоинструкций по использованию.</w:t>
      </w:r>
    </w:p>
    <w:p w14:paraId="56836D1F" w14:textId="77777777" w:rsidR="00DC02F0" w:rsidRDefault="00DC02F0" w:rsidP="00DC02F0">
      <w:r>
        <w:t>5. Мониторинг и сопровождение</w:t>
      </w:r>
    </w:p>
    <w:p w14:paraId="0AFE290A" w14:textId="77777777" w:rsidR="00DC02F0" w:rsidRDefault="00DC02F0" w:rsidP="00DC02F0">
      <w:r>
        <w:t>•</w:t>
      </w:r>
      <w:r>
        <w:tab/>
        <w:t>Система мониторинга для отслеживания производительности и использования.</w:t>
      </w:r>
    </w:p>
    <w:p w14:paraId="537911E3" w14:textId="77777777" w:rsidR="00DC02F0" w:rsidRDefault="00DC02F0" w:rsidP="00DC02F0">
      <w:r>
        <w:t>•</w:t>
      </w:r>
      <w:r>
        <w:tab/>
        <w:t>Регулярные обновления ПО для исправления ошибок и улучшения функционала.</w:t>
      </w:r>
    </w:p>
    <w:p w14:paraId="66B02693" w14:textId="77777777" w:rsidR="00DC02F0" w:rsidRDefault="00DC02F0" w:rsidP="00DC02F0">
      <w:r>
        <w:t>•</w:t>
      </w:r>
      <w:r>
        <w:tab/>
        <w:t>Анализ фидбэка пользователей для улучшения UX и функциональных возможностей.</w:t>
      </w:r>
    </w:p>
    <w:p w14:paraId="0EC4D1F0" w14:textId="77777777" w:rsidR="00DC02F0" w:rsidRDefault="00DC02F0" w:rsidP="00DC02F0">
      <w:r>
        <w:t>6. Оценка успеха проекта</w:t>
      </w:r>
    </w:p>
    <w:p w14:paraId="2FB69352" w14:textId="77777777" w:rsidR="00DC02F0" w:rsidRDefault="00DC02F0" w:rsidP="00DC02F0">
      <w:r>
        <w:t>•</w:t>
      </w:r>
      <w:r>
        <w:tab/>
        <w:t>Ключевые показатели эффективности (KPI)</w:t>
      </w:r>
    </w:p>
    <w:p w14:paraId="0A3E6DEF" w14:textId="77777777" w:rsidR="00DC02F0" w:rsidRDefault="00DC02F0" w:rsidP="00DC02F0">
      <w:r>
        <w:t>•</w:t>
      </w:r>
      <w:r>
        <w:tab/>
        <w:t>Увеличение производительности команд.</w:t>
      </w:r>
    </w:p>
    <w:p w14:paraId="180C25B2" w14:textId="77777777" w:rsidR="00DC02F0" w:rsidRDefault="00DC02F0" w:rsidP="00DC02F0">
      <w:r>
        <w:t>•</w:t>
      </w:r>
      <w:r>
        <w:tab/>
        <w:t>Снижение времени на выполнение задач.</w:t>
      </w:r>
    </w:p>
    <w:p w14:paraId="250ED629" w14:textId="77777777" w:rsidR="00DC02F0" w:rsidRDefault="00DC02F0" w:rsidP="00DC02F0">
      <w:r>
        <w:t>•</w:t>
      </w:r>
      <w:r>
        <w:tab/>
        <w:t>Удовлетворенность пользователей (опросы, рейтинги).</w:t>
      </w:r>
    </w:p>
    <w:p w14:paraId="453ABB16" w14:textId="77777777" w:rsidR="00DC02F0" w:rsidRDefault="00DC02F0" w:rsidP="00DC02F0">
      <w:r>
        <w:t>Временной план</w:t>
      </w:r>
    </w:p>
    <w:p w14:paraId="79280CD0" w14:textId="77777777" w:rsidR="00DC02F0" w:rsidRDefault="00DC02F0" w:rsidP="00DC02F0">
      <w:r>
        <w:t>•</w:t>
      </w:r>
      <w:r>
        <w:tab/>
        <w:t>Определение требований — 2 недели.</w:t>
      </w:r>
    </w:p>
    <w:p w14:paraId="10806EE4" w14:textId="77777777" w:rsidR="00DC02F0" w:rsidRDefault="00DC02F0" w:rsidP="00DC02F0">
      <w:r>
        <w:t>•</w:t>
      </w:r>
      <w:r>
        <w:tab/>
        <w:t>Архитектура и дизайн — 3 недели.</w:t>
      </w:r>
    </w:p>
    <w:p w14:paraId="2A2AE6E3" w14:textId="77777777" w:rsidR="00DC02F0" w:rsidRDefault="00DC02F0" w:rsidP="00DC02F0">
      <w:r>
        <w:t>•</w:t>
      </w:r>
      <w:r>
        <w:tab/>
        <w:t>Разработка — 10 недель.</w:t>
      </w:r>
    </w:p>
    <w:p w14:paraId="4AE865EF" w14:textId="77777777" w:rsidR="00DC02F0" w:rsidRDefault="00DC02F0" w:rsidP="00DC02F0">
      <w:r>
        <w:t>•</w:t>
      </w:r>
      <w:r>
        <w:tab/>
        <w:t>Тестирование — 4 недели.</w:t>
      </w:r>
    </w:p>
    <w:p w14:paraId="509B6900" w14:textId="77777777" w:rsidR="00DC02F0" w:rsidRDefault="00DC02F0" w:rsidP="00DC02F0">
      <w:r>
        <w:t>•</w:t>
      </w:r>
      <w:r>
        <w:tab/>
        <w:t>Внедрение — 2 недели.</w:t>
      </w:r>
    </w:p>
    <w:p w14:paraId="75180368" w14:textId="77777777" w:rsidR="00DC02F0" w:rsidRDefault="00DC02F0" w:rsidP="00DC02F0">
      <w:r>
        <w:t>•</w:t>
      </w:r>
      <w:r>
        <w:tab/>
        <w:t>Мониторинг и сопровождение — на постоянной основе.</w:t>
      </w:r>
    </w:p>
    <w:p w14:paraId="3547A7E4" w14:textId="77777777" w:rsidR="00DC02F0" w:rsidRDefault="00DC02F0" w:rsidP="00DC02F0">
      <w:r>
        <w:t>Проект может быть гибким, с возможностью добавления новых функциональных модулей в процессе эксплуатации.</w:t>
      </w:r>
    </w:p>
    <w:p w14:paraId="5D9DAA5D" w14:textId="3DAE5E23" w:rsidR="00F90272" w:rsidRPr="00DC02F0" w:rsidRDefault="00F90272" w:rsidP="00DC02F0"/>
    <w:sectPr w:rsidR="00F90272" w:rsidRPr="00DC02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39809310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C8"/>
    <w:rsid w:val="00055311"/>
    <w:rsid w:val="00063794"/>
    <w:rsid w:val="00070FAF"/>
    <w:rsid w:val="001343BE"/>
    <w:rsid w:val="0018259A"/>
    <w:rsid w:val="001974B9"/>
    <w:rsid w:val="001E32F3"/>
    <w:rsid w:val="00261B0A"/>
    <w:rsid w:val="002637A9"/>
    <w:rsid w:val="00271E47"/>
    <w:rsid w:val="0038365B"/>
    <w:rsid w:val="0039238A"/>
    <w:rsid w:val="003E2CFB"/>
    <w:rsid w:val="00405DEC"/>
    <w:rsid w:val="004A368A"/>
    <w:rsid w:val="00693BA2"/>
    <w:rsid w:val="006A4362"/>
    <w:rsid w:val="006E2B52"/>
    <w:rsid w:val="006F4C9F"/>
    <w:rsid w:val="00814C20"/>
    <w:rsid w:val="008823E4"/>
    <w:rsid w:val="008E0D8A"/>
    <w:rsid w:val="008F25B5"/>
    <w:rsid w:val="00925158"/>
    <w:rsid w:val="00A7632F"/>
    <w:rsid w:val="00BD58EC"/>
    <w:rsid w:val="00BD7687"/>
    <w:rsid w:val="00CD555D"/>
    <w:rsid w:val="00CF0E87"/>
    <w:rsid w:val="00D301C8"/>
    <w:rsid w:val="00D66C75"/>
    <w:rsid w:val="00DC02F0"/>
    <w:rsid w:val="00E01507"/>
    <w:rsid w:val="00E65989"/>
    <w:rsid w:val="00EE187F"/>
    <w:rsid w:val="00F87AE9"/>
    <w:rsid w:val="00F9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7253D3"/>
  <w15:chartTrackingRefBased/>
  <w15:docId w15:val="{E37FC2A9-9D3D-4421-A97C-9D53065A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C02F0"/>
    <w:pPr>
      <w:spacing w:after="0" w:line="240" w:lineRule="auto"/>
      <w:ind w:firstLine="567"/>
      <w:jc w:val="both"/>
    </w:p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widowControl w:val="0"/>
      <w:tabs>
        <w:tab w:val="left" w:pos="709"/>
      </w:tabs>
      <w:suppressAutoHyphens/>
      <w:autoSpaceDN w:val="0"/>
      <w:ind w:firstLine="0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ind w:firstLine="0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</w:p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DC0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54</TotalTime>
  <Pages>4</Pages>
  <Words>681</Words>
  <Characters>4930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10</cp:revision>
  <dcterms:created xsi:type="dcterms:W3CDTF">2025-09-10T17:18:00Z</dcterms:created>
  <dcterms:modified xsi:type="dcterms:W3CDTF">2025-09-23T15:35:00Z</dcterms:modified>
</cp:coreProperties>
</file>