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7693AE" w14:textId="77777777" w:rsidR="00EC6BDC" w:rsidRDefault="00EC6BDC" w:rsidP="00EC6BDC">
      <w:pPr>
        <w:pStyle w:val="10"/>
      </w:pPr>
      <w:bookmarkStart w:id="0" w:name="_Toc196233414"/>
      <w:r>
        <w:t>Лабораторная работа №3</w:t>
      </w:r>
      <w:r>
        <w:br/>
        <w:t>Применение статических анализаторов программного кода</w:t>
      </w:r>
      <w:bookmarkEnd w:id="0"/>
    </w:p>
    <w:p w14:paraId="0F0C8608" w14:textId="77777777" w:rsidR="00EC6BDC" w:rsidRDefault="00EC6BDC" w:rsidP="00EC6BDC">
      <w:pPr>
        <w:pStyle w:val="1"/>
        <w:numPr>
          <w:ilvl w:val="0"/>
          <w:numId w:val="7"/>
        </w:numPr>
      </w:pPr>
      <w:r>
        <w:t>Цель работы</w:t>
      </w:r>
    </w:p>
    <w:p w14:paraId="6E7E9248" w14:textId="77777777" w:rsidR="00EC6BDC" w:rsidRDefault="00EC6BDC" w:rsidP="00EC6BDC">
      <w:pPr>
        <w:pStyle w:val="2"/>
        <w:numPr>
          <w:ilvl w:val="1"/>
          <w:numId w:val="1"/>
        </w:numPr>
      </w:pPr>
      <w:r>
        <w:t>Изучить процесс использования статических анализаторов кода для повышения качества программного обеспечения.</w:t>
      </w:r>
    </w:p>
    <w:p w14:paraId="08BEC8E6" w14:textId="77777777" w:rsidR="00EC6BDC" w:rsidRDefault="00EC6BDC" w:rsidP="00EC6BDC">
      <w:pPr>
        <w:pStyle w:val="1"/>
        <w:numPr>
          <w:ilvl w:val="0"/>
          <w:numId w:val="1"/>
        </w:numPr>
      </w:pPr>
      <w:r>
        <w:t>Литература</w:t>
      </w:r>
    </w:p>
    <w:p w14:paraId="1A2DD308" w14:textId="77777777" w:rsidR="00EC6BDC" w:rsidRDefault="00EC6BDC" w:rsidP="00EC6BDC">
      <w:pPr>
        <w:pStyle w:val="2"/>
        <w:numPr>
          <w:ilvl w:val="1"/>
          <w:numId w:val="1"/>
        </w:numPr>
      </w:pPr>
      <w:r>
        <w:t>Зверева В. П., Сопровождение и обслуживание программного обеспечения компьютерных систем : учебник для студ. учреждений сред. проф. Образования / В. П. Зверева, А. В. Назаров. – М. : Издательский центр «Академия», 2021. – 256 с.</w:t>
      </w:r>
    </w:p>
    <w:p w14:paraId="6B05AB93" w14:textId="77777777" w:rsidR="00EC6BDC" w:rsidRDefault="00EC6BDC" w:rsidP="00EC6BDC">
      <w:pPr>
        <w:pStyle w:val="1"/>
        <w:numPr>
          <w:ilvl w:val="0"/>
          <w:numId w:val="1"/>
        </w:numPr>
      </w:pPr>
      <w:r>
        <w:t>Подготовка к работе</w:t>
      </w:r>
    </w:p>
    <w:p w14:paraId="53942627" w14:textId="77777777" w:rsidR="00EC6BDC" w:rsidRDefault="00EC6BDC" w:rsidP="00EC6BDC">
      <w:pPr>
        <w:pStyle w:val="2"/>
        <w:numPr>
          <w:ilvl w:val="1"/>
          <w:numId w:val="1"/>
        </w:numPr>
      </w:pPr>
      <w:r>
        <w:t>Повторить теоретический материал (см. п.2).</w:t>
      </w:r>
    </w:p>
    <w:p w14:paraId="75889AD4" w14:textId="77777777" w:rsidR="00EC6BDC" w:rsidRDefault="00EC6BDC" w:rsidP="00EC6BDC">
      <w:pPr>
        <w:pStyle w:val="2"/>
        <w:numPr>
          <w:ilvl w:val="1"/>
          <w:numId w:val="1"/>
        </w:numPr>
      </w:pPr>
      <w:r>
        <w:t>Изучить описание лабораторной работы.</w:t>
      </w:r>
    </w:p>
    <w:p w14:paraId="14A8B01A" w14:textId="77777777" w:rsidR="00EC6BDC" w:rsidRDefault="00EC6BDC" w:rsidP="00EC6BDC">
      <w:pPr>
        <w:pStyle w:val="1"/>
        <w:numPr>
          <w:ilvl w:val="0"/>
          <w:numId w:val="1"/>
        </w:numPr>
      </w:pPr>
      <w:r>
        <w:t>Основное оборудование</w:t>
      </w:r>
    </w:p>
    <w:p w14:paraId="26789D4E" w14:textId="77777777" w:rsidR="00EC6BDC" w:rsidRDefault="00EC6BDC" w:rsidP="00EC6BDC">
      <w:pPr>
        <w:pStyle w:val="2"/>
        <w:numPr>
          <w:ilvl w:val="1"/>
          <w:numId w:val="1"/>
        </w:numPr>
      </w:pPr>
      <w:r>
        <w:t>Персональный компьютер.</w:t>
      </w:r>
    </w:p>
    <w:p w14:paraId="7C37743A" w14:textId="77777777" w:rsidR="00EC6BDC" w:rsidRDefault="00EC6BDC" w:rsidP="00EC6BDC">
      <w:pPr>
        <w:pStyle w:val="1"/>
        <w:numPr>
          <w:ilvl w:val="0"/>
          <w:numId w:val="1"/>
        </w:numPr>
      </w:pPr>
      <w:r>
        <w:t>Задание</w:t>
      </w:r>
    </w:p>
    <w:p w14:paraId="7672CC6E" w14:textId="3E2FC455" w:rsidR="00EC6BDC" w:rsidRDefault="00EC6BDC" w:rsidP="00EC6BDC">
      <w:pPr>
        <w:pStyle w:val="2"/>
        <w:numPr>
          <w:ilvl w:val="1"/>
          <w:numId w:val="1"/>
        </w:numPr>
      </w:pPr>
      <w:r>
        <w:t xml:space="preserve">Установка </w:t>
      </w:r>
      <w:r w:rsidR="00BC4688">
        <w:rPr>
          <w:lang w:val="en-US"/>
        </w:rPr>
        <w:t>PVS</w:t>
      </w:r>
      <w:r w:rsidR="006521F0">
        <w:rPr>
          <w:lang w:val="en-US"/>
        </w:rPr>
        <w:t>-studio</w:t>
      </w:r>
      <w:r>
        <w:t>:</w:t>
      </w:r>
    </w:p>
    <w:p w14:paraId="2D197F70" w14:textId="77777777" w:rsidR="00EC6BDC" w:rsidRDefault="00EC6BDC" w:rsidP="00EC6BDC">
      <w:pPr>
        <w:pStyle w:val="2"/>
        <w:numPr>
          <w:ilvl w:val="2"/>
          <w:numId w:val="1"/>
        </w:numPr>
      </w:pPr>
      <w:r>
        <w:t>Открыть Visual Studio;</w:t>
      </w:r>
    </w:p>
    <w:p w14:paraId="463ABFAF" w14:textId="77777777" w:rsidR="00EC6BDC" w:rsidRDefault="00EC6BDC" w:rsidP="00EC6BDC">
      <w:pPr>
        <w:pStyle w:val="2"/>
        <w:numPr>
          <w:ilvl w:val="2"/>
          <w:numId w:val="1"/>
        </w:numPr>
      </w:pPr>
      <w:r>
        <w:t>Перейти в меню "Extensions" (Расширения) и выбрать "Manage Extensions" (Управление расширениями);</w:t>
      </w:r>
    </w:p>
    <w:p w14:paraId="56D867CD" w14:textId="713ABC6F" w:rsidR="00EC6BDC" w:rsidRDefault="00EC6BDC" w:rsidP="00EC6BDC">
      <w:pPr>
        <w:pStyle w:val="2"/>
        <w:numPr>
          <w:ilvl w:val="2"/>
          <w:numId w:val="1"/>
        </w:numPr>
      </w:pPr>
      <w:r>
        <w:t>В окне расширений выбрать "Online" (Онлайн) и ввести "</w:t>
      </w:r>
      <w:r w:rsidR="00BC4688">
        <w:rPr>
          <w:lang w:val="en-US"/>
        </w:rPr>
        <w:t>PVS</w:t>
      </w:r>
      <w:r w:rsidR="00BC4688" w:rsidRPr="00BC4688">
        <w:t>-</w:t>
      </w:r>
      <w:r w:rsidR="00BC4688">
        <w:rPr>
          <w:lang w:val="en-US"/>
        </w:rPr>
        <w:t>studio</w:t>
      </w:r>
      <w:r>
        <w:t>" в строке поиска;</w:t>
      </w:r>
    </w:p>
    <w:p w14:paraId="47130B66" w14:textId="7A3621EF" w:rsidR="00EC6BDC" w:rsidRDefault="00EC6BDC" w:rsidP="00EC6BDC">
      <w:pPr>
        <w:pStyle w:val="2"/>
        <w:numPr>
          <w:ilvl w:val="2"/>
          <w:numId w:val="1"/>
        </w:numPr>
      </w:pPr>
      <w:r>
        <w:t xml:space="preserve">Найти в списке </w:t>
      </w:r>
      <w:r w:rsidR="00BC4688">
        <w:rPr>
          <w:lang w:val="en-US"/>
        </w:rPr>
        <w:t>PVS</w:t>
      </w:r>
      <w:r w:rsidR="00BC4688" w:rsidRPr="00BC4688">
        <w:t>-</w:t>
      </w:r>
      <w:r w:rsidR="00BC4688">
        <w:rPr>
          <w:lang w:val="en-US"/>
        </w:rPr>
        <w:t>studio</w:t>
      </w:r>
      <w:r w:rsidR="00BC4688">
        <w:t xml:space="preserve"> </w:t>
      </w:r>
      <w:r>
        <w:t>и нажать "Download" (Загрузить);</w:t>
      </w:r>
      <w:r w:rsidR="00B64D36">
        <w:t xml:space="preserve"> Запустится скачивание установщика </w:t>
      </w:r>
      <w:r w:rsidR="00B64D36">
        <w:rPr>
          <w:lang w:val="en-US"/>
        </w:rPr>
        <w:t>PVS</w:t>
      </w:r>
      <w:r w:rsidR="00B64D36" w:rsidRPr="00BC4688">
        <w:t>-</w:t>
      </w:r>
      <w:r w:rsidR="00B64D36">
        <w:rPr>
          <w:lang w:val="en-US"/>
        </w:rPr>
        <w:t>studio</w:t>
      </w:r>
      <w:r w:rsidR="00B64D36">
        <w:t>.</w:t>
      </w:r>
    </w:p>
    <w:p w14:paraId="3BE19E83" w14:textId="3E70BFC7" w:rsidR="00B64D36" w:rsidRDefault="00B64D36" w:rsidP="00EC6BDC">
      <w:pPr>
        <w:pStyle w:val="2"/>
        <w:numPr>
          <w:ilvl w:val="2"/>
          <w:numId w:val="1"/>
        </w:numPr>
      </w:pPr>
      <w:r>
        <w:t xml:space="preserve">Установить </w:t>
      </w:r>
      <w:r w:rsidR="00B05FF4">
        <w:t>скачанный пакет со стандартными настройками;</w:t>
      </w:r>
    </w:p>
    <w:p w14:paraId="40A91F6C" w14:textId="032B327B" w:rsidR="00EC6BDC" w:rsidRDefault="00EC6BDC" w:rsidP="00EC6BDC">
      <w:pPr>
        <w:pStyle w:val="2"/>
        <w:numPr>
          <w:ilvl w:val="2"/>
          <w:numId w:val="1"/>
        </w:numPr>
      </w:pPr>
      <w:r>
        <w:t>После установки запустить Visual Studio для завершения установки;</w:t>
      </w:r>
    </w:p>
    <w:p w14:paraId="33274422" w14:textId="43B3E8EE" w:rsidR="00EC6BDC" w:rsidRDefault="00DB295C" w:rsidP="00EC6BDC">
      <w:pPr>
        <w:pStyle w:val="2"/>
        <w:numPr>
          <w:ilvl w:val="1"/>
          <w:numId w:val="1"/>
        </w:numPr>
      </w:pPr>
      <w:r>
        <w:t>Создать новый</w:t>
      </w:r>
      <w:r w:rsidR="00EC6BDC">
        <w:t xml:space="preserve"> проект C#</w:t>
      </w:r>
      <w:r>
        <w:t xml:space="preserve"> или открыть существующий</w:t>
      </w:r>
      <w:r w:rsidR="00EC6BDC">
        <w:t>;</w:t>
      </w:r>
    </w:p>
    <w:p w14:paraId="046D9449" w14:textId="08945809" w:rsidR="00EC6BDC" w:rsidRPr="00957C92" w:rsidRDefault="005D54B2" w:rsidP="00D46364">
      <w:pPr>
        <w:pStyle w:val="2"/>
        <w:numPr>
          <w:ilvl w:val="2"/>
          <w:numId w:val="1"/>
        </w:numPr>
      </w:pPr>
      <w:r>
        <w:t>При необходимости в</w:t>
      </w:r>
      <w:r w:rsidR="00EC6BDC">
        <w:t>нести несколько намеренных ошибок, таких как закомментированный код, неиспользуемые переменные, потенциальные NullReferenceException</w:t>
      </w:r>
      <w:r w:rsidR="000046AF">
        <w:t xml:space="preserve">, </w:t>
      </w:r>
      <w:r w:rsidR="000046AF">
        <w:rPr>
          <w:lang w:val="en-US"/>
        </w:rPr>
        <w:t>SQL</w:t>
      </w:r>
      <w:r w:rsidR="000046AF" w:rsidRPr="000046AF">
        <w:t>-</w:t>
      </w:r>
      <w:r w:rsidR="000046AF">
        <w:rPr>
          <w:lang w:val="en-US"/>
        </w:rPr>
        <w:t>injection</w:t>
      </w:r>
      <w:r w:rsidR="00EC6BDC">
        <w:t xml:space="preserve"> и т.д.;</w:t>
      </w:r>
    </w:p>
    <w:p w14:paraId="66F04072" w14:textId="034016F6" w:rsidR="00957C92" w:rsidRDefault="00957C92" w:rsidP="00957C92">
      <w:pPr>
        <w:pStyle w:val="2"/>
      </w:pPr>
      <w:r>
        <w:t>Анализ кода</w:t>
      </w:r>
    </w:p>
    <w:p w14:paraId="7ADE7661" w14:textId="2DB78701" w:rsidR="00EC6BDC" w:rsidRPr="00957C92" w:rsidRDefault="00F92B70" w:rsidP="00957C92">
      <w:pPr>
        <w:pStyle w:val="2"/>
        <w:numPr>
          <w:ilvl w:val="2"/>
          <w:numId w:val="6"/>
        </w:numPr>
      </w:pPr>
      <w:r>
        <w:t>Открыть вкладку «Расширения»</w:t>
      </w:r>
      <w:r w:rsidR="00BC500B">
        <w:t xml:space="preserve"> - «</w:t>
      </w:r>
      <w:r w:rsidR="00BC500B">
        <w:rPr>
          <w:lang w:val="en-US"/>
        </w:rPr>
        <w:t>PVS</w:t>
      </w:r>
      <w:r w:rsidR="00BC500B" w:rsidRPr="00BC4688">
        <w:t>-</w:t>
      </w:r>
      <w:r w:rsidR="00BC500B">
        <w:rPr>
          <w:lang w:val="en-US"/>
        </w:rPr>
        <w:t>studio</w:t>
      </w:r>
      <w:r w:rsidR="00BC500B">
        <w:t>» - «</w:t>
      </w:r>
      <w:r w:rsidR="00BC500B">
        <w:rPr>
          <w:lang w:val="en-US"/>
        </w:rPr>
        <w:t>Options</w:t>
      </w:r>
      <w:r w:rsidR="00BC500B">
        <w:t xml:space="preserve">» и </w:t>
      </w:r>
      <w:r w:rsidR="005F6AD2">
        <w:t xml:space="preserve">в разделе </w:t>
      </w:r>
      <w:r w:rsidR="005F6AD2">
        <w:rPr>
          <w:lang w:val="en-US"/>
        </w:rPr>
        <w:t>Detectable</w:t>
      </w:r>
      <w:r w:rsidR="005F6AD2" w:rsidRPr="005F6AD2">
        <w:t xml:space="preserve"> </w:t>
      </w:r>
      <w:r w:rsidR="005F6AD2">
        <w:rPr>
          <w:lang w:val="en-US"/>
        </w:rPr>
        <w:t>Errors</w:t>
      </w:r>
      <w:r w:rsidR="005F6AD2" w:rsidRPr="005F6AD2">
        <w:t xml:space="preserve"> (</w:t>
      </w:r>
      <w:r w:rsidR="005F6AD2">
        <w:rPr>
          <w:lang w:val="en-US"/>
        </w:rPr>
        <w:t>c</w:t>
      </w:r>
      <w:r w:rsidR="005F6AD2" w:rsidRPr="005F6AD2">
        <w:t xml:space="preserve">#) </w:t>
      </w:r>
      <w:r w:rsidR="005F6AD2">
        <w:t xml:space="preserve">во всех пунктах установить </w:t>
      </w:r>
      <w:r w:rsidR="005F6AD2">
        <w:rPr>
          <w:lang w:val="en-US"/>
        </w:rPr>
        <w:t>Show</w:t>
      </w:r>
      <w:r w:rsidR="00957C92" w:rsidRPr="00957C92">
        <w:t xml:space="preserve"> </w:t>
      </w:r>
      <w:r w:rsidR="00957C92">
        <w:rPr>
          <w:lang w:val="en-US"/>
        </w:rPr>
        <w:t>All</w:t>
      </w:r>
      <w:r w:rsidR="00957C92" w:rsidRPr="00957C92">
        <w:t>.</w:t>
      </w:r>
    </w:p>
    <w:p w14:paraId="75DA265E" w14:textId="22AEE668" w:rsidR="00957C92" w:rsidRDefault="00AE2F88" w:rsidP="00957C92">
      <w:pPr>
        <w:pStyle w:val="2"/>
        <w:numPr>
          <w:ilvl w:val="2"/>
          <w:numId w:val="6"/>
        </w:numPr>
      </w:pPr>
      <w:r>
        <w:t xml:space="preserve">В начало проверяемых файлов проекта добавить комментарий </w:t>
      </w:r>
    </w:p>
    <w:p w14:paraId="1D49A1B1" w14:textId="77777777" w:rsidR="00AE2F88" w:rsidRPr="00AE2F88" w:rsidRDefault="00AE2F88" w:rsidP="00AE2F88">
      <w:pPr>
        <w:pStyle w:val="ad"/>
      </w:pPr>
      <w:r w:rsidRPr="00AE2F88">
        <w:t>// This is a personal academic project. Dear PVS-Studio, please check it.</w:t>
      </w:r>
    </w:p>
    <w:p w14:paraId="1E95ADA9" w14:textId="2CCCBF65" w:rsidR="00AE2F88" w:rsidRPr="00AE2F88" w:rsidRDefault="00AE2F88" w:rsidP="00AE2F88">
      <w:pPr>
        <w:pStyle w:val="ad"/>
      </w:pPr>
      <w:r w:rsidRPr="00AE2F88">
        <w:t>// PVS-Studio Static Code Analyzer for C, C++, C#, and Java: https://pvs-studio.com</w:t>
      </w:r>
    </w:p>
    <w:p w14:paraId="43705A7A" w14:textId="3DC1D241" w:rsidR="00EC6BDC" w:rsidRDefault="00EC6BDC" w:rsidP="005D54B2">
      <w:pPr>
        <w:pStyle w:val="2"/>
        <w:numPr>
          <w:ilvl w:val="2"/>
          <w:numId w:val="1"/>
        </w:numPr>
      </w:pPr>
      <w:r>
        <w:t>Выбрать</w:t>
      </w:r>
      <w:r w:rsidRPr="00DA293F">
        <w:t xml:space="preserve"> </w:t>
      </w:r>
      <w:r w:rsidR="00DA293F" w:rsidRPr="00DA293F">
        <w:t>«</w:t>
      </w:r>
      <w:r w:rsidR="00DA293F">
        <w:t>Расширения</w:t>
      </w:r>
      <w:r w:rsidR="00DA293F" w:rsidRPr="00DA293F">
        <w:t>» - «</w:t>
      </w:r>
      <w:r w:rsidR="00DA293F">
        <w:rPr>
          <w:lang w:val="en-US"/>
        </w:rPr>
        <w:t>PVS</w:t>
      </w:r>
      <w:r w:rsidR="00DA293F" w:rsidRPr="00DA293F">
        <w:t>-</w:t>
      </w:r>
      <w:r w:rsidR="00DA293F">
        <w:rPr>
          <w:lang w:val="en-US"/>
        </w:rPr>
        <w:t>studio</w:t>
      </w:r>
      <w:r w:rsidR="00DA293F" w:rsidRPr="00DA293F">
        <w:t>» -</w:t>
      </w:r>
      <w:r w:rsidR="00DA293F" w:rsidRPr="00DA293F">
        <w:t xml:space="preserve"> </w:t>
      </w:r>
      <w:r w:rsidR="00DA293F">
        <w:t>«</w:t>
      </w:r>
      <w:r w:rsidR="00DA293F">
        <w:rPr>
          <w:lang w:val="en-US"/>
        </w:rPr>
        <w:t>Check</w:t>
      </w:r>
      <w:r w:rsidR="00DA293F" w:rsidRPr="00DA293F">
        <w:t xml:space="preserve"> </w:t>
      </w:r>
      <w:r w:rsidR="00DA293F">
        <w:rPr>
          <w:lang w:val="en-US"/>
        </w:rPr>
        <w:t>current</w:t>
      </w:r>
      <w:r w:rsidR="00DA293F" w:rsidRPr="00DA293F">
        <w:t xml:space="preserve"> </w:t>
      </w:r>
      <w:r w:rsidR="00DA293F">
        <w:rPr>
          <w:lang w:val="en-US"/>
        </w:rPr>
        <w:t>file</w:t>
      </w:r>
      <w:r w:rsidR="00DA293F">
        <w:t>»</w:t>
      </w:r>
      <w:r w:rsidR="00DA293F" w:rsidRPr="00DA293F">
        <w:t xml:space="preserve"> </w:t>
      </w:r>
      <w:r w:rsidR="00DA293F">
        <w:t>и</w:t>
      </w:r>
      <w:r w:rsidR="00DA293F" w:rsidRPr="00DA293F">
        <w:t xml:space="preserve"> </w:t>
      </w:r>
      <w:r w:rsidR="00DA293F">
        <w:t>дождаться завершения анализа</w:t>
      </w:r>
      <w:r w:rsidRPr="00DA293F">
        <w:t>.</w:t>
      </w:r>
    </w:p>
    <w:p w14:paraId="11E07AB3" w14:textId="6AA39477" w:rsidR="00DA293F" w:rsidRPr="00DA293F" w:rsidRDefault="00776D5A" w:rsidP="005D54B2">
      <w:pPr>
        <w:pStyle w:val="2"/>
        <w:numPr>
          <w:ilvl w:val="2"/>
          <w:numId w:val="1"/>
        </w:numPr>
      </w:pPr>
      <w:r>
        <w:lastRenderedPageBreak/>
        <w:t>Изучить результаты анализа</w:t>
      </w:r>
      <w:r w:rsidR="009D00E1">
        <w:t xml:space="preserve"> программного кода.</w:t>
      </w:r>
    </w:p>
    <w:p w14:paraId="484BE23F" w14:textId="77777777" w:rsidR="00EC6BDC" w:rsidRDefault="00EC6BDC" w:rsidP="00EC6BDC">
      <w:pPr>
        <w:pStyle w:val="1"/>
        <w:numPr>
          <w:ilvl w:val="0"/>
          <w:numId w:val="1"/>
        </w:numPr>
      </w:pPr>
      <w:r>
        <w:t>Порядок выполнения работы</w:t>
      </w:r>
    </w:p>
    <w:p w14:paraId="22336241" w14:textId="77777777" w:rsidR="00EC6BDC" w:rsidRDefault="00EC6BDC" w:rsidP="00EC6BDC">
      <w:pPr>
        <w:pStyle w:val="2"/>
        <w:numPr>
          <w:ilvl w:val="1"/>
          <w:numId w:val="1"/>
        </w:numPr>
      </w:pPr>
      <w:r>
        <w:t>Повторить теоретический материал п. 3.1;</w:t>
      </w:r>
    </w:p>
    <w:p w14:paraId="284D2983" w14:textId="77777777" w:rsidR="00EC6BDC" w:rsidRDefault="00EC6BDC" w:rsidP="00EC6BDC">
      <w:pPr>
        <w:pStyle w:val="2"/>
        <w:numPr>
          <w:ilvl w:val="1"/>
          <w:numId w:val="1"/>
        </w:numPr>
      </w:pPr>
      <w:r>
        <w:t>Исследовать возможности SonarLint п. 5.1-5.5;</w:t>
      </w:r>
    </w:p>
    <w:p w14:paraId="333E4E86" w14:textId="77777777" w:rsidR="00EC6BDC" w:rsidRDefault="00EC6BDC" w:rsidP="00EC6BDC">
      <w:pPr>
        <w:pStyle w:val="2"/>
        <w:numPr>
          <w:ilvl w:val="1"/>
          <w:numId w:val="1"/>
        </w:numPr>
      </w:pPr>
      <w:r>
        <w:t>Ответить на контрольные вопросы п. 8;</w:t>
      </w:r>
    </w:p>
    <w:p w14:paraId="78572C8A" w14:textId="77777777" w:rsidR="00EC6BDC" w:rsidRDefault="00EC6BDC" w:rsidP="00EC6BDC">
      <w:pPr>
        <w:pStyle w:val="2"/>
        <w:numPr>
          <w:ilvl w:val="1"/>
          <w:numId w:val="1"/>
        </w:numPr>
      </w:pPr>
      <w:r>
        <w:t>Заполнить отчет п. 7.</w:t>
      </w:r>
    </w:p>
    <w:p w14:paraId="43549D5F" w14:textId="77777777" w:rsidR="00EC6BDC" w:rsidRDefault="00EC6BDC" w:rsidP="00EC6BDC">
      <w:pPr>
        <w:pStyle w:val="1"/>
        <w:numPr>
          <w:ilvl w:val="0"/>
          <w:numId w:val="1"/>
        </w:numPr>
      </w:pPr>
      <w:r>
        <w:t>Содержание отчета</w:t>
      </w:r>
    </w:p>
    <w:p w14:paraId="20262D71" w14:textId="77777777" w:rsidR="00EC6BDC" w:rsidRDefault="00EC6BDC" w:rsidP="00EC6BDC">
      <w:pPr>
        <w:pStyle w:val="2"/>
        <w:numPr>
          <w:ilvl w:val="1"/>
          <w:numId w:val="1"/>
        </w:numPr>
      </w:pPr>
      <w:r>
        <w:t>Титульный лист;</w:t>
      </w:r>
    </w:p>
    <w:p w14:paraId="70F02808" w14:textId="40F74CA3" w:rsidR="009D00E1" w:rsidRDefault="00EC6BDC" w:rsidP="00CC7E2E">
      <w:pPr>
        <w:pStyle w:val="2"/>
        <w:numPr>
          <w:ilvl w:val="1"/>
          <w:numId w:val="1"/>
        </w:numPr>
      </w:pPr>
      <w:r>
        <w:t>Цель работы;</w:t>
      </w:r>
    </w:p>
    <w:p w14:paraId="5AC45FFB" w14:textId="77777777" w:rsidR="00EC6BDC" w:rsidRDefault="00EC6BDC" w:rsidP="00EC6BDC">
      <w:pPr>
        <w:pStyle w:val="2"/>
        <w:numPr>
          <w:ilvl w:val="1"/>
          <w:numId w:val="1"/>
        </w:numPr>
      </w:pPr>
      <w:r>
        <w:t>Ответы на контрольные вопросы п. 6.3;</w:t>
      </w:r>
    </w:p>
    <w:p w14:paraId="3AA30E8E" w14:textId="77777777" w:rsidR="00EC6BDC" w:rsidRDefault="00EC6BDC" w:rsidP="00EC6BDC">
      <w:pPr>
        <w:pStyle w:val="2"/>
        <w:numPr>
          <w:ilvl w:val="1"/>
          <w:numId w:val="1"/>
        </w:numPr>
      </w:pPr>
      <w:r>
        <w:t>Вывод по проделанной работе.</w:t>
      </w:r>
    </w:p>
    <w:p w14:paraId="1C72266B" w14:textId="77777777" w:rsidR="00EC6BDC" w:rsidRDefault="00EC6BDC" w:rsidP="00EC6BDC">
      <w:pPr>
        <w:pStyle w:val="1"/>
        <w:numPr>
          <w:ilvl w:val="0"/>
          <w:numId w:val="1"/>
        </w:numPr>
      </w:pPr>
      <w:r>
        <w:t>Контрольные вопросы</w:t>
      </w:r>
    </w:p>
    <w:p w14:paraId="62389FA0" w14:textId="77777777" w:rsidR="00EC6BDC" w:rsidRDefault="00EC6BDC" w:rsidP="00EC6BDC">
      <w:pPr>
        <w:pStyle w:val="2"/>
        <w:numPr>
          <w:ilvl w:val="1"/>
          <w:numId w:val="1"/>
        </w:numPr>
      </w:pPr>
      <w:r>
        <w:t>Что такое статический анализ кода и в чем его основные преимущества?</w:t>
      </w:r>
    </w:p>
    <w:p w14:paraId="3150A547" w14:textId="77777777" w:rsidR="00EC6BDC" w:rsidRDefault="00EC6BDC" w:rsidP="00EC6BDC">
      <w:pPr>
        <w:pStyle w:val="2"/>
        <w:numPr>
          <w:ilvl w:val="1"/>
          <w:numId w:val="1"/>
        </w:numPr>
      </w:pPr>
      <w:r>
        <w:t>Какие основные отличия между статическим и динамическим анализом кода?</w:t>
      </w:r>
    </w:p>
    <w:p w14:paraId="7DE15AB3" w14:textId="77777777" w:rsidR="00EC6BDC" w:rsidRDefault="00EC6BDC" w:rsidP="00EC6BDC">
      <w:pPr>
        <w:pStyle w:val="2"/>
        <w:numPr>
          <w:ilvl w:val="1"/>
          <w:numId w:val="1"/>
        </w:numPr>
      </w:pPr>
      <w:r>
        <w:t>Какие типы проблем может обнаружить SonarLint в коде C#?</w:t>
      </w:r>
    </w:p>
    <w:p w14:paraId="496170ED" w14:textId="77777777" w:rsidR="00EC6BDC" w:rsidRDefault="00EC6BDC" w:rsidP="00EC6BDC">
      <w:pPr>
        <w:pStyle w:val="2"/>
        <w:numPr>
          <w:ilvl w:val="1"/>
          <w:numId w:val="1"/>
        </w:numPr>
      </w:pPr>
      <w:r>
        <w:t>Какие типы ошибок могут быть пропущены статическими анализаторами?</w:t>
      </w:r>
    </w:p>
    <w:p w14:paraId="3A35FD27" w14:textId="77777777" w:rsidR="00EC6BDC" w:rsidRDefault="00EC6BDC" w:rsidP="00EC6BDC">
      <w:pPr>
        <w:pStyle w:val="1"/>
        <w:numPr>
          <w:ilvl w:val="0"/>
          <w:numId w:val="1"/>
        </w:numPr>
      </w:pPr>
      <w:r>
        <w:t>Приложение</w:t>
      </w:r>
    </w:p>
    <w:p w14:paraId="443D9ED4" w14:textId="77777777" w:rsidR="00EC6BDC" w:rsidRDefault="00EC6BDC" w:rsidP="00EC6BDC">
      <w:r>
        <w:t>SonarLint — это расширение для популярных IDE, которое предоставляет функции статического анализа кода непосредственно в среде разработки. SonarLint поддерживает множество языков программирования, включая C#, и позволяет обнаруживать различные типы проблем в коде.</w:t>
      </w:r>
    </w:p>
    <w:p w14:paraId="5D9DAA5D" w14:textId="3DAE5E23" w:rsidR="00F90272" w:rsidRPr="00EC6BDC" w:rsidRDefault="00F90272" w:rsidP="00EC6BDC"/>
    <w:sectPr w:rsidR="00F90272" w:rsidRPr="00EC6B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68BC61E4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68BC61E4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</w:num>
  <w:num w:numId="7" w16cid:durableId="39809310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1C8"/>
    <w:rsid w:val="000046AF"/>
    <w:rsid w:val="00055311"/>
    <w:rsid w:val="00063794"/>
    <w:rsid w:val="00070FAF"/>
    <w:rsid w:val="001343BE"/>
    <w:rsid w:val="0018259A"/>
    <w:rsid w:val="001974B9"/>
    <w:rsid w:val="001E32F3"/>
    <w:rsid w:val="00242701"/>
    <w:rsid w:val="00261B0A"/>
    <w:rsid w:val="002637A9"/>
    <w:rsid w:val="00271E47"/>
    <w:rsid w:val="0038365B"/>
    <w:rsid w:val="0039238A"/>
    <w:rsid w:val="003E2CFB"/>
    <w:rsid w:val="00405DEC"/>
    <w:rsid w:val="004A368A"/>
    <w:rsid w:val="005D54B2"/>
    <w:rsid w:val="005F6AD2"/>
    <w:rsid w:val="006521F0"/>
    <w:rsid w:val="00693BA2"/>
    <w:rsid w:val="006A4362"/>
    <w:rsid w:val="006E2B52"/>
    <w:rsid w:val="006F4C9F"/>
    <w:rsid w:val="00776D5A"/>
    <w:rsid w:val="00814C20"/>
    <w:rsid w:val="008823E4"/>
    <w:rsid w:val="008E0D8A"/>
    <w:rsid w:val="008F25B5"/>
    <w:rsid w:val="00925158"/>
    <w:rsid w:val="00955A9D"/>
    <w:rsid w:val="00957C92"/>
    <w:rsid w:val="009D00E1"/>
    <w:rsid w:val="00A7632F"/>
    <w:rsid w:val="00AE2F88"/>
    <w:rsid w:val="00B05FF4"/>
    <w:rsid w:val="00B64D36"/>
    <w:rsid w:val="00BC4688"/>
    <w:rsid w:val="00BC500B"/>
    <w:rsid w:val="00BD58EC"/>
    <w:rsid w:val="00BD7687"/>
    <w:rsid w:val="00CC7E2E"/>
    <w:rsid w:val="00CD555D"/>
    <w:rsid w:val="00CF0E87"/>
    <w:rsid w:val="00D301C8"/>
    <w:rsid w:val="00D46364"/>
    <w:rsid w:val="00D66C75"/>
    <w:rsid w:val="00DA293F"/>
    <w:rsid w:val="00DB295C"/>
    <w:rsid w:val="00DC02F0"/>
    <w:rsid w:val="00E01507"/>
    <w:rsid w:val="00E65989"/>
    <w:rsid w:val="00EC6BDC"/>
    <w:rsid w:val="00EE187F"/>
    <w:rsid w:val="00F7610E"/>
    <w:rsid w:val="00F87AE9"/>
    <w:rsid w:val="00F90272"/>
    <w:rsid w:val="00F9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E7253D3"/>
  <w15:chartTrackingRefBased/>
  <w15:docId w15:val="{E37FC2A9-9D3D-4421-A97C-9D53065AC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C6BDC"/>
    <w:pPr>
      <w:spacing w:after="0" w:line="240" w:lineRule="auto"/>
      <w:ind w:firstLine="567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261B0A"/>
    <w:pPr>
      <w:pageBreakBefore/>
      <w:widowControl w:val="0"/>
      <w:tabs>
        <w:tab w:val="left" w:pos="709"/>
      </w:tabs>
      <w:suppressAutoHyphens/>
      <w:autoSpaceDN w:val="0"/>
      <w:ind w:firstLine="0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261B0A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055311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ind w:firstLine="0"/>
    </w:pPr>
    <w:rPr>
      <w:rFonts w:ascii="Courier New" w:hAnsi="Courier New"/>
      <w:lang w:val="en-US"/>
    </w:rPr>
  </w:style>
  <w:style w:type="character" w:customStyle="1" w:styleId="ae">
    <w:name w:val="Фрагмент кода Знак"/>
    <w:basedOn w:val="a1"/>
    <w:link w:val="ad"/>
    <w:rsid w:val="00055311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spacing w:before="280"/>
    </w:pPr>
    <w:rPr>
      <w:b/>
      <w:bCs w:val="0"/>
    </w:rPr>
  </w:style>
  <w:style w:type="paragraph" w:customStyle="1" w:styleId="2">
    <w:name w:val="Основная нумерация 2"/>
    <w:basedOn w:val="a0"/>
    <w:link w:val="24"/>
    <w:qFormat/>
    <w:rsid w:val="0018259A"/>
    <w:pPr>
      <w:widowControl w:val="0"/>
      <w:numPr>
        <w:ilvl w:val="1"/>
        <w:numId w:val="6"/>
      </w:numPr>
    </w:pPr>
  </w:style>
  <w:style w:type="character" w:customStyle="1" w:styleId="24">
    <w:name w:val="Основная нумерация 2 Знак"/>
    <w:basedOn w:val="a1"/>
    <w:link w:val="2"/>
    <w:rsid w:val="00E65989"/>
  </w:style>
  <w:style w:type="table" w:styleId="af">
    <w:name w:val="Table Grid"/>
    <w:basedOn w:val="a2"/>
    <w:uiPriority w:val="39"/>
    <w:rsid w:val="00DC02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74</TotalTime>
  <Pages>2</Pages>
  <Words>369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30</cp:revision>
  <dcterms:created xsi:type="dcterms:W3CDTF">2025-09-10T17:18:00Z</dcterms:created>
  <dcterms:modified xsi:type="dcterms:W3CDTF">2025-09-28T16:00:00Z</dcterms:modified>
</cp:coreProperties>
</file>