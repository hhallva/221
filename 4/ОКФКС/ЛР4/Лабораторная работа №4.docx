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4458" w14:textId="77777777" w:rsidR="00F90272" w:rsidRDefault="00F90272" w:rsidP="00F90272">
      <w:pPr>
        <w:pStyle w:val="10"/>
      </w:pPr>
      <w:bookmarkStart w:id="0" w:name="_Toc196233415"/>
      <w:r>
        <w:t>Лабораторная работа №4</w:t>
      </w:r>
      <w:r>
        <w:br/>
        <w:t>Применение оперативных методов повышения надежности ПО</w:t>
      </w:r>
      <w:bookmarkEnd w:id="0"/>
    </w:p>
    <w:p w14:paraId="3F06CDFE" w14:textId="77777777" w:rsidR="00F90272" w:rsidRDefault="00F90272" w:rsidP="00F90272">
      <w:pPr>
        <w:pStyle w:val="1"/>
        <w:numPr>
          <w:ilvl w:val="0"/>
          <w:numId w:val="7"/>
        </w:numPr>
      </w:pPr>
      <w:r>
        <w:t>Цель работы</w:t>
      </w:r>
    </w:p>
    <w:p w14:paraId="03196404" w14:textId="77777777" w:rsidR="00F90272" w:rsidRDefault="00F90272" w:rsidP="00F90272">
      <w:pPr>
        <w:pStyle w:val="2"/>
        <w:numPr>
          <w:ilvl w:val="1"/>
          <w:numId w:val="1"/>
        </w:numPr>
      </w:pPr>
      <w:r>
        <w:t>Изучить процесс применения оперативных методов повышения надежности ПО.</w:t>
      </w:r>
    </w:p>
    <w:p w14:paraId="001E9FA9" w14:textId="77777777" w:rsidR="00F90272" w:rsidRDefault="00F90272" w:rsidP="00F90272">
      <w:pPr>
        <w:pStyle w:val="1"/>
        <w:numPr>
          <w:ilvl w:val="0"/>
          <w:numId w:val="1"/>
        </w:numPr>
      </w:pPr>
      <w:r>
        <w:t>Литература</w:t>
      </w:r>
    </w:p>
    <w:p w14:paraId="31DFBE56" w14:textId="77777777" w:rsidR="00F90272" w:rsidRDefault="00F90272" w:rsidP="00F90272">
      <w:pPr>
        <w:pStyle w:val="2"/>
        <w:numPr>
          <w:ilvl w:val="1"/>
          <w:numId w:val="1"/>
        </w:numPr>
      </w:pPr>
      <w: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6F95AC98" w14:textId="77777777" w:rsidR="00F90272" w:rsidRDefault="00F90272" w:rsidP="00F90272">
      <w:pPr>
        <w:pStyle w:val="1"/>
        <w:numPr>
          <w:ilvl w:val="0"/>
          <w:numId w:val="1"/>
        </w:numPr>
      </w:pPr>
      <w:r>
        <w:t>Подготовка к работе</w:t>
      </w:r>
    </w:p>
    <w:p w14:paraId="5C0B3E79" w14:textId="77777777" w:rsidR="00F90272" w:rsidRDefault="00F90272" w:rsidP="00F90272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3668A084" w14:textId="77777777" w:rsidR="00F90272" w:rsidRDefault="00F90272" w:rsidP="00F90272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66E2CBC1" w14:textId="77777777" w:rsidR="00F90272" w:rsidRDefault="00F90272" w:rsidP="00F90272">
      <w:pPr>
        <w:pStyle w:val="1"/>
        <w:numPr>
          <w:ilvl w:val="0"/>
          <w:numId w:val="1"/>
        </w:numPr>
      </w:pPr>
      <w:r>
        <w:t>Основное оборудование</w:t>
      </w:r>
    </w:p>
    <w:p w14:paraId="25AFA938" w14:textId="77777777" w:rsidR="00F90272" w:rsidRDefault="00F90272" w:rsidP="00F90272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5EFB97B8" w14:textId="77777777" w:rsidR="00F90272" w:rsidRDefault="00F90272" w:rsidP="00F90272">
      <w:pPr>
        <w:pStyle w:val="1"/>
        <w:numPr>
          <w:ilvl w:val="0"/>
          <w:numId w:val="1"/>
        </w:numPr>
      </w:pPr>
      <w:r>
        <w:t>Задание</w:t>
      </w:r>
    </w:p>
    <w:p w14:paraId="74F84788" w14:textId="77777777" w:rsidR="00F90272" w:rsidRDefault="00F90272" w:rsidP="00F90272">
      <w:pPr>
        <w:pStyle w:val="2"/>
        <w:numPr>
          <w:ilvl w:val="1"/>
          <w:numId w:val="1"/>
        </w:numPr>
      </w:pPr>
      <w:r>
        <w:t>Реализовать временную избыточность для выполнения запроса к серверу в условиях ненадёжного сетевого соединения:</w:t>
      </w:r>
    </w:p>
    <w:p w14:paraId="73DD1680" w14:textId="77777777" w:rsidR="00F90272" w:rsidRDefault="00F90272" w:rsidP="00F90272">
      <w:r>
        <w:t>При отправке запросов к серверу при неудачном ответе повторить запрос еще несколько раз.</w:t>
      </w:r>
    </w:p>
    <w:p w14:paraId="03B53480" w14:textId="77777777" w:rsidR="00F90272" w:rsidRDefault="00F90272" w:rsidP="00F90272">
      <w:pPr>
        <w:pStyle w:val="2"/>
        <w:numPr>
          <w:ilvl w:val="1"/>
          <w:numId w:val="1"/>
        </w:numPr>
      </w:pPr>
      <w:r>
        <w:t>Реализовать программную избыточность для анализа аномалий в измерении температуры (см. п. 9);</w:t>
      </w:r>
    </w:p>
    <w:p w14:paraId="59ABB9B0" w14:textId="77777777" w:rsidR="00F90272" w:rsidRDefault="00F90272" w:rsidP="00F90272">
      <w:pPr>
        <w:pStyle w:val="2"/>
        <w:numPr>
          <w:ilvl w:val="2"/>
          <w:numId w:val="1"/>
        </w:numPr>
      </w:pPr>
      <w:r>
        <w:t>Сформировать два набора данных о температуре воздуха: один набор должен быть плавно усреднен без резких перепадов температуры, второй набор – содержит данные значительно отличающиеся от средних значений: резкие перепады, аномально высокие или низкие значения</w:t>
      </w:r>
    </w:p>
    <w:p w14:paraId="2BFF6EB4" w14:textId="77777777" w:rsidR="00F90272" w:rsidRDefault="00F90272" w:rsidP="00F90272">
      <w:pPr>
        <w:pStyle w:val="2"/>
        <w:numPr>
          <w:ilvl w:val="2"/>
          <w:numId w:val="1"/>
        </w:numPr>
      </w:pPr>
      <w:r>
        <w:t>Вычислить среднее значение температуры с учетом и без учета выбросов</w:t>
      </w:r>
    </w:p>
    <w:p w14:paraId="0146BA19" w14:textId="77777777" w:rsidR="00F90272" w:rsidRDefault="00F90272" w:rsidP="00F90272">
      <w:pPr>
        <w:pStyle w:val="2"/>
        <w:numPr>
          <w:ilvl w:val="2"/>
          <w:numId w:val="1"/>
        </w:numPr>
      </w:pPr>
      <w:r>
        <w:t>Сравнить значения и вывести сообщение о наличии аномалий в данных, если значения значительно отличаются.</w:t>
      </w:r>
    </w:p>
    <w:p w14:paraId="115E083C" w14:textId="77777777" w:rsidR="00F90272" w:rsidRDefault="00F90272" w:rsidP="00F90272">
      <w:pPr>
        <w:pStyle w:val="2"/>
        <w:numPr>
          <w:ilvl w:val="1"/>
          <w:numId w:val="1"/>
        </w:numPr>
      </w:pPr>
      <w:r>
        <w:t xml:space="preserve">Реализовать информационную избыточность методом зеркалирования данных и проверки чек-сумм; </w:t>
      </w:r>
    </w:p>
    <w:p w14:paraId="5F6E8D49" w14:textId="42F3F3E6" w:rsidR="00F90272" w:rsidRDefault="00F90272" w:rsidP="00F90272">
      <w:pPr>
        <w:pStyle w:val="2"/>
        <w:numPr>
          <w:ilvl w:val="2"/>
          <w:numId w:val="1"/>
        </w:numPr>
      </w:pPr>
      <w:r>
        <w:t>Разработать приложение-хранилище файлов. Пользователь выбирает в приложении каталог и каталог – зеркало, после чего может загружать в приложение файлы. При загрузке файла в оба указанных каталога сохраняется выбранный файл и там же создаются файлы ИмяФайла</w:t>
      </w:r>
      <w:r w:rsidRPr="00B3694E">
        <w:t>.</w:t>
      </w:r>
      <w:r>
        <w:rPr>
          <w:lang w:val="en-US"/>
        </w:rPr>
        <w:t>checksum</w:t>
      </w:r>
      <w:r>
        <w:t>, которые содержат чек-сумму файла</w:t>
      </w:r>
      <w:r w:rsidR="00CD555D">
        <w:t xml:space="preserve"> (</w:t>
      </w:r>
      <w:r w:rsidR="00BD7687">
        <w:t>чек-сумму можно получить с использованием одного из стандартных алгоритмов хэширования</w:t>
      </w:r>
      <w:r w:rsidR="00CD555D">
        <w:t>)</w:t>
      </w:r>
      <w:r>
        <w:t>.</w:t>
      </w:r>
    </w:p>
    <w:p w14:paraId="2F2F044C" w14:textId="77777777" w:rsidR="00F90272" w:rsidRDefault="00F90272" w:rsidP="00F90272">
      <w:pPr>
        <w:pStyle w:val="2"/>
        <w:numPr>
          <w:ilvl w:val="2"/>
          <w:numId w:val="1"/>
        </w:numPr>
      </w:pPr>
      <w:r>
        <w:t xml:space="preserve">Реализовать возможность выгружать файлы из приложения, при этом перед выгрузкой сверять чек-сумму файла с учетом файла </w:t>
      </w:r>
      <w:r w:rsidRPr="00B3694E">
        <w:t>.</w:t>
      </w:r>
      <w:r>
        <w:rPr>
          <w:lang w:val="en-US"/>
        </w:rPr>
        <w:t>checksum</w:t>
      </w:r>
      <w:r>
        <w:t xml:space="preserve">, и </w:t>
      </w:r>
      <w:r>
        <w:lastRenderedPageBreak/>
        <w:t>при несоответствии основного файла и соответствии зеркалированного возвращать корректный файл.</w:t>
      </w:r>
    </w:p>
    <w:p w14:paraId="39C4A071" w14:textId="77777777" w:rsidR="00F90272" w:rsidRDefault="00F90272" w:rsidP="00F90272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474BD7CE" w14:textId="77777777" w:rsidR="00F90272" w:rsidRDefault="00F90272" w:rsidP="00F90272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43A2E1FD" w14:textId="77777777" w:rsidR="00F90272" w:rsidRDefault="00F90272" w:rsidP="00F90272">
      <w:pPr>
        <w:pStyle w:val="2"/>
        <w:numPr>
          <w:ilvl w:val="1"/>
          <w:numId w:val="1"/>
        </w:numPr>
      </w:pPr>
      <w:r>
        <w:t>Выполнить задания п. 5.1-5.3</w:t>
      </w:r>
    </w:p>
    <w:p w14:paraId="5AC46CD1" w14:textId="77777777" w:rsidR="00F90272" w:rsidRDefault="00F90272" w:rsidP="00F90272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3C8F79D3" w14:textId="77777777" w:rsidR="00F90272" w:rsidRDefault="00F90272" w:rsidP="00F90272">
      <w:pPr>
        <w:pStyle w:val="2"/>
        <w:numPr>
          <w:ilvl w:val="1"/>
          <w:numId w:val="1"/>
        </w:numPr>
      </w:pPr>
      <w:r>
        <w:t>Заполнить отчет п. 7.</w:t>
      </w:r>
    </w:p>
    <w:p w14:paraId="67415CB5" w14:textId="77777777" w:rsidR="00F90272" w:rsidRDefault="00F90272" w:rsidP="00F90272">
      <w:pPr>
        <w:pStyle w:val="1"/>
        <w:numPr>
          <w:ilvl w:val="0"/>
          <w:numId w:val="1"/>
        </w:numPr>
      </w:pPr>
      <w:r>
        <w:t>Содержание отчета</w:t>
      </w:r>
    </w:p>
    <w:p w14:paraId="518E696A" w14:textId="77777777" w:rsidR="00F90272" w:rsidRDefault="00F90272" w:rsidP="00F90272">
      <w:pPr>
        <w:pStyle w:val="2"/>
        <w:numPr>
          <w:ilvl w:val="1"/>
          <w:numId w:val="1"/>
        </w:numPr>
      </w:pPr>
      <w:r>
        <w:t>Титульный лист;</w:t>
      </w:r>
    </w:p>
    <w:p w14:paraId="5F6EE34B" w14:textId="77777777" w:rsidR="00F90272" w:rsidRDefault="00F90272" w:rsidP="00F90272">
      <w:pPr>
        <w:pStyle w:val="2"/>
        <w:numPr>
          <w:ilvl w:val="1"/>
          <w:numId w:val="1"/>
        </w:numPr>
      </w:pPr>
      <w:r>
        <w:t>Цель работы;</w:t>
      </w:r>
    </w:p>
    <w:p w14:paraId="3C12A1A4" w14:textId="77777777" w:rsidR="00F90272" w:rsidRDefault="00F90272" w:rsidP="00F90272">
      <w:pPr>
        <w:pStyle w:val="2"/>
        <w:numPr>
          <w:ilvl w:val="1"/>
          <w:numId w:val="1"/>
        </w:numPr>
      </w:pPr>
      <w:r>
        <w:t>Код программ п. 5.1-5.3</w:t>
      </w:r>
    </w:p>
    <w:p w14:paraId="31CFF1E9" w14:textId="77777777" w:rsidR="00F90272" w:rsidRDefault="00F90272" w:rsidP="00F90272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11804F9D" w14:textId="77777777" w:rsidR="00F90272" w:rsidRDefault="00F90272" w:rsidP="00F90272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027AF6F5" w14:textId="77777777" w:rsidR="00F90272" w:rsidRDefault="00F90272" w:rsidP="00F90272">
      <w:pPr>
        <w:pStyle w:val="1"/>
        <w:numPr>
          <w:ilvl w:val="0"/>
          <w:numId w:val="1"/>
        </w:numPr>
      </w:pPr>
      <w:r>
        <w:t>Контрольные вопросы</w:t>
      </w:r>
    </w:p>
    <w:p w14:paraId="4260BBF8" w14:textId="77777777" w:rsidR="00F90272" w:rsidRDefault="00F90272" w:rsidP="00F90272">
      <w:pPr>
        <w:pStyle w:val="2"/>
        <w:numPr>
          <w:ilvl w:val="1"/>
          <w:numId w:val="1"/>
        </w:numPr>
      </w:pPr>
      <w:r>
        <w:t>Какие преимущества и недостатки у использования временной избыточности?</w:t>
      </w:r>
    </w:p>
    <w:p w14:paraId="1417DDF5" w14:textId="77777777" w:rsidR="00F90272" w:rsidRDefault="00F90272" w:rsidP="00F90272">
      <w:pPr>
        <w:pStyle w:val="2"/>
        <w:numPr>
          <w:ilvl w:val="1"/>
          <w:numId w:val="1"/>
        </w:numPr>
      </w:pPr>
      <w:r>
        <w:t>Какие преимущества и недостатки у использования программной избыточности?</w:t>
      </w:r>
    </w:p>
    <w:p w14:paraId="72AAC7B5" w14:textId="77777777" w:rsidR="00F90272" w:rsidRDefault="00F90272" w:rsidP="00F90272">
      <w:pPr>
        <w:pStyle w:val="2"/>
        <w:numPr>
          <w:ilvl w:val="1"/>
          <w:numId w:val="1"/>
        </w:numPr>
      </w:pPr>
      <w:r>
        <w:t>Какие преимущества и недостатки у использования информационной избыточности?</w:t>
      </w:r>
    </w:p>
    <w:p w14:paraId="1CBC6471" w14:textId="77777777" w:rsidR="00F90272" w:rsidRDefault="00F90272" w:rsidP="00F90272">
      <w:pPr>
        <w:pStyle w:val="1"/>
        <w:numPr>
          <w:ilvl w:val="0"/>
          <w:numId w:val="1"/>
        </w:numPr>
      </w:pPr>
      <w:r>
        <w:t>Приложение</w:t>
      </w:r>
    </w:p>
    <w:p w14:paraId="0265F5EE" w14:textId="77777777" w:rsidR="00F90272" w:rsidRDefault="00F90272" w:rsidP="00F90272">
      <w:r>
        <w:t>Обнаружение аномалий в данных о температуре</w:t>
      </w:r>
    </w:p>
    <w:p w14:paraId="1C986BC0" w14:textId="77777777" w:rsidR="00F90272" w:rsidRDefault="00F90272" w:rsidP="00F90272">
      <w:r>
        <w:t>В этом примере у нас есть два разных датчика температуры, которые записывают данные в течение дня. Чтобы обеспечить надежность, мы используем два алгоритма для анализа температуры и выявления аномалий:</w:t>
      </w:r>
    </w:p>
    <w:p w14:paraId="1E6A78C0" w14:textId="77777777" w:rsidR="00F90272" w:rsidRDefault="00F90272" w:rsidP="00F90272">
      <w:r>
        <w:t>Среднее значение с учетом выбросов: Использует стандартное отклонение для фильтрации выбросов. Вычисляет среднюю температуру, исключая значения, которые отклоняются от средней температуры больше чем на два стандартных отклонения.</w:t>
      </w:r>
    </w:p>
    <w:p w14:paraId="75A7199D" w14:textId="77777777" w:rsidR="00F90272" w:rsidRDefault="00F90272" w:rsidP="00F90272">
      <w:r>
        <w:t>Стандартное отклонение вычисляется по формуле:</w:t>
      </w:r>
    </w:p>
    <w:p w14:paraId="268EA142" w14:textId="77777777" w:rsidR="00F90272" w:rsidRDefault="00F90272" w:rsidP="00F90272">
      <m:oMathPara>
        <m:oMath>
          <m:r>
            <w:rPr>
              <w:rFonts w:ascii="Cambria Math" w:hAnsi="Cambria Math"/>
            </w:rPr>
            <m:t>σ=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48CD3951" w14:textId="77777777" w:rsidR="00F90272" w:rsidRDefault="00F90272" w:rsidP="00F90272">
      <w:r>
        <w:t xml:space="preserve">Где </w:t>
      </w:r>
      <w:r>
        <w:tab/>
      </w:r>
      <w:r>
        <w:rPr>
          <w:lang w:val="en-US"/>
        </w:rPr>
        <w:t>n</w:t>
      </w:r>
      <w:r w:rsidRPr="00BF62E3">
        <w:t xml:space="preserve"> – </w:t>
      </w:r>
      <w:r>
        <w:t>количество элементов последовательности</w:t>
      </w:r>
    </w:p>
    <w:p w14:paraId="041CB830" w14:textId="77777777" w:rsidR="00F90272" w:rsidRPr="00BF62E3" w:rsidRDefault="00F90272" w:rsidP="00F90272">
      <w:r>
        <w:tab/>
      </w:r>
      <w:r>
        <w:tab/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BF62E3">
        <w:t xml:space="preserve"> – </w:t>
      </w:r>
      <w:r>
        <w:rPr>
          <w:lang w:val="en-US"/>
        </w:rPr>
        <w:t>i</w:t>
      </w:r>
      <w:r w:rsidRPr="00BF62E3">
        <w:t>-</w:t>
      </w:r>
      <w:r>
        <w:t>тый элемент последовательности</w:t>
      </w:r>
    </w:p>
    <w:p w14:paraId="5CD2C228" w14:textId="77777777" w:rsidR="00F90272" w:rsidRPr="004E4073" w:rsidRDefault="00F90272" w:rsidP="00F90272"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5243DD">
        <w:rPr>
          <w:rFonts w:eastAsiaTheme="minorEastAsia"/>
        </w:rPr>
        <w:t xml:space="preserve"> – </w:t>
      </w:r>
      <w:r>
        <w:rPr>
          <w:rFonts w:eastAsiaTheme="minorEastAsia"/>
        </w:rPr>
        <w:t>среднее арифметическое элементов последовательности</w:t>
      </w:r>
    </w:p>
    <w:p w14:paraId="1C6F65A1" w14:textId="77777777" w:rsidR="00F90272" w:rsidRPr="005243DD" w:rsidRDefault="00F90272" w:rsidP="00F90272"/>
    <w:p w14:paraId="789A96F2" w14:textId="77777777" w:rsidR="00F90272" w:rsidRDefault="00F90272" w:rsidP="00F90272">
      <w:r>
        <w:t>Среднее значение без учета выбросов: Использует диапазон значений для фильтрации. Вычисляет среднюю температуру, исключая значения, которые находятся за пределами 10% от минимального и максимального значения.</w:t>
      </w:r>
    </w:p>
    <w:p w14:paraId="5D9DAA5D" w14:textId="77777777" w:rsidR="00F90272" w:rsidRDefault="00F90272" w:rsidP="00F90272">
      <w:r>
        <w:lastRenderedPageBreak/>
        <w:t>Если результаты этих двух методов сильно различаются, это может указывать на аномалии в данных.</w:t>
      </w:r>
    </w:p>
    <w:sectPr w:rsidR="00F9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55311"/>
    <w:rsid w:val="00063794"/>
    <w:rsid w:val="00070FAF"/>
    <w:rsid w:val="0018259A"/>
    <w:rsid w:val="001974B9"/>
    <w:rsid w:val="001E32F3"/>
    <w:rsid w:val="00261B0A"/>
    <w:rsid w:val="002637A9"/>
    <w:rsid w:val="00271E47"/>
    <w:rsid w:val="0038365B"/>
    <w:rsid w:val="0039238A"/>
    <w:rsid w:val="003E2CFB"/>
    <w:rsid w:val="00405DEC"/>
    <w:rsid w:val="004A368A"/>
    <w:rsid w:val="00693BA2"/>
    <w:rsid w:val="006A4362"/>
    <w:rsid w:val="006E2B52"/>
    <w:rsid w:val="006F4C9F"/>
    <w:rsid w:val="00814C20"/>
    <w:rsid w:val="008823E4"/>
    <w:rsid w:val="008E0D8A"/>
    <w:rsid w:val="00925158"/>
    <w:rsid w:val="00A7632F"/>
    <w:rsid w:val="00BD7687"/>
    <w:rsid w:val="00CD555D"/>
    <w:rsid w:val="00CF0E87"/>
    <w:rsid w:val="00D301C8"/>
    <w:rsid w:val="00D66C75"/>
    <w:rsid w:val="00E01507"/>
    <w:rsid w:val="00E65989"/>
    <w:rsid w:val="00EE187F"/>
    <w:rsid w:val="00F87AE9"/>
    <w:rsid w:val="00F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027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53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</cp:revision>
  <dcterms:created xsi:type="dcterms:W3CDTF">2025-09-10T17:18:00Z</dcterms:created>
  <dcterms:modified xsi:type="dcterms:W3CDTF">2025-09-16T16:01:00Z</dcterms:modified>
</cp:coreProperties>
</file>